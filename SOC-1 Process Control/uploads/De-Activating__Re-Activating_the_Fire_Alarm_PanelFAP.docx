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theme/theme1.xml" ContentType="application/vnd.openxmlformats-officedocument.them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docProps/core.xml" ContentType="application/vnd.openxmlformats-package.core-properties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tbl>
      <w:tblPr>
        <w:tblW w:w="9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049"/>
        <w:gridCol w:w="2095"/>
        <w:gridCol w:w="1024"/>
        <w:gridCol w:w="2095"/>
        <w:gridCol w:w="2097"/>
      </w:tblGrid>
      <w:tr w:rsidR="00887A8E" w:rsidRPr="00C1390C" w:rsidTr="00C1390C">
        <w:tc>
          <w:tcPr>
            <w:tcW w:w="9360" w:type="dxa"/>
            <w:gridSpan w:val="5"/>
            <w:tcBorders>
              <w:top w:val="single" w:sz="12" w:space="0" w:color="auto"/>
              <w:left w:val="nil"/>
              <w:bottom w:val="single" w:sz="12" w:space="0" w:color="auto"/>
              <w:right w:val="nil"/>
            </w:tcBorders>
            <w:shd w:val="clear" w:color="auto" w:fill="D9D9D9"/>
          </w:tcPr>
          <w:p w:rsidR="00887A8E" w:rsidRPr="00C1390C" w:rsidRDefault="005D3E52" w:rsidP="00C1390C">
            <w:pPr>
              <w:spacing w:after="0" w:line="240" w:lineRule="auto"/>
              <w:jc w:val="center"/>
              <w:rPr>
                <w:b/>
                <w:sz w:val="24"/>
                <w:szCs w:val="24"/>
              </w:rPr>
            </w:pPr>
            <w:r w:rsidRPr="005D3E52">
              <w:rPr>
                <w:sz w:val="24"/>
                <w:szCs w:val="24"/>
              </w:rPr>
              <w:t>DE-ACTIVATING THE LACOE DATA CENTER FIRE ALARM PANEL (FAP</w:t>
            </w:r>
          </w:p>
        </w:tc>
      </w:tr>
      <w:tr w:rsidR="00467256" w:rsidRPr="00C1390C" w:rsidTr="00C1390C">
        <w:tc>
          <w:tcPr>
            <w:tcW w:w="2049" w:type="dxa"/>
            <w:tcBorders>
              <w:top w:val="single" w:sz="12" w:space="0" w:color="auto"/>
              <w:left w:val="nil"/>
              <w:bottom w:val="nil"/>
              <w:right w:val="nil"/>
            </w:tcBorders>
            <w:shd w:val="clear" w:color="auto" w:fill="auto"/>
          </w:tcPr>
          <w:p w:rsidR="00467256" w:rsidRPr="00C1390C" w:rsidRDefault="00467256" w:rsidP="00C1390C">
            <w:pPr>
              <w:spacing w:after="0" w:line="240" w:lineRule="auto"/>
              <w:jc w:val="right"/>
              <w:rPr>
                <w:sz w:val="20"/>
                <w:szCs w:val="20"/>
              </w:rPr>
            </w:pPr>
          </w:p>
        </w:tc>
        <w:tc>
          <w:tcPr>
            <w:tcW w:w="2095" w:type="dxa"/>
            <w:tcBorders>
              <w:top w:val="single" w:sz="12" w:space="0" w:color="auto"/>
              <w:left w:val="nil"/>
              <w:bottom w:val="nil"/>
              <w:right w:val="nil"/>
            </w:tcBorders>
            <w:shd w:val="clear" w:color="auto" w:fill="auto"/>
          </w:tcPr>
          <w:p w:rsidR="00467256" w:rsidRPr="00C1390C" w:rsidRDefault="00467256" w:rsidP="00C1390C">
            <w:pPr>
              <w:spacing w:after="0" w:line="240" w:lineRule="auto"/>
              <w:rPr>
                <w:sz w:val="20"/>
                <w:szCs w:val="20"/>
              </w:rPr>
            </w:pPr>
          </w:p>
        </w:tc>
        <w:tc>
          <w:tcPr>
            <w:tcW w:w="1024" w:type="dxa"/>
            <w:tcBorders>
              <w:top w:val="single" w:sz="12" w:space="0" w:color="auto"/>
              <w:left w:val="nil"/>
              <w:bottom w:val="nil"/>
              <w:right w:val="nil"/>
            </w:tcBorders>
            <w:shd w:val="clear" w:color="auto" w:fill="auto"/>
          </w:tcPr>
          <w:p w:rsidR="00467256" w:rsidRPr="00C1390C" w:rsidRDefault="00467256" w:rsidP="00C1390C">
            <w:pPr>
              <w:spacing w:after="0" w:line="240" w:lineRule="auto"/>
              <w:rPr>
                <w:sz w:val="20"/>
                <w:szCs w:val="20"/>
              </w:rPr>
            </w:pPr>
          </w:p>
        </w:tc>
        <w:tc>
          <w:tcPr>
            <w:tcW w:w="2095" w:type="dxa"/>
            <w:tcBorders>
              <w:top w:val="single" w:sz="12" w:space="0" w:color="auto"/>
              <w:left w:val="nil"/>
              <w:bottom w:val="nil"/>
              <w:right w:val="nil"/>
            </w:tcBorders>
            <w:shd w:val="clear" w:color="auto" w:fill="auto"/>
          </w:tcPr>
          <w:p w:rsidR="00467256" w:rsidRPr="00C1390C" w:rsidRDefault="00467256" w:rsidP="00C1390C">
            <w:pPr>
              <w:spacing w:after="0" w:line="240" w:lineRule="auto"/>
              <w:jc w:val="right"/>
              <w:rPr>
                <w:sz w:val="20"/>
                <w:szCs w:val="20"/>
              </w:rPr>
            </w:pPr>
          </w:p>
        </w:tc>
        <w:tc>
          <w:tcPr>
            <w:tcW w:w="2097" w:type="dxa"/>
            <w:tcBorders>
              <w:top w:val="single" w:sz="12" w:space="0" w:color="auto"/>
              <w:left w:val="nil"/>
              <w:bottom w:val="nil"/>
              <w:right w:val="nil"/>
            </w:tcBorders>
            <w:shd w:val="clear" w:color="auto" w:fill="auto"/>
          </w:tcPr>
          <w:p w:rsidR="00467256" w:rsidRPr="00C1390C" w:rsidRDefault="00467256" w:rsidP="00C1390C">
            <w:pPr>
              <w:spacing w:after="0" w:line="240" w:lineRule="auto"/>
              <w:rPr>
                <w:sz w:val="20"/>
                <w:szCs w:val="20"/>
              </w:rPr>
            </w:pPr>
          </w:p>
        </w:tc>
      </w:tr>
      <w:tr w:rsidR="00887A8E" w:rsidRPr="00C1390C" w:rsidTr="00C1390C">
        <w:tc>
          <w:tcPr>
            <w:tcW w:w="204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887A8E" w:rsidRPr="00C1390C" w:rsidRDefault="00AC31F8" w:rsidP="00C1390C">
            <w:pPr>
              <w:spacing w:after="0" w:line="240" w:lineRule="auto"/>
              <w:jc w:val="right"/>
              <w:rPr>
                <w:b/>
                <w:sz w:val="20"/>
                <w:szCs w:val="20"/>
              </w:rPr>
            </w:pPr>
            <w:r w:rsidRPr="00C1390C">
              <w:rPr>
                <w:b/>
                <w:sz w:val="20"/>
                <w:szCs w:val="20"/>
              </w:rPr>
              <w:t>Originator:</w:t>
            </w:r>
          </w:p>
        </w:tc>
        <w:tc>
          <w:tcPr>
            <w:tcW w:w="20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887A8E" w:rsidRPr="00C1390C" w:rsidRDefault="005D3E52" w:rsidP="00C1390C">
            <w:pPr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Cesar Estrada</w:t>
            </w:r>
          </w:p>
        </w:tc>
        <w:tc>
          <w:tcPr>
            <w:tcW w:w="10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887A8E" w:rsidRPr="00C1390C" w:rsidRDefault="00887A8E" w:rsidP="00C1390C">
            <w:pPr>
              <w:spacing w:after="0" w:line="240" w:lineRule="auto"/>
              <w:rPr>
                <w:sz w:val="20"/>
                <w:szCs w:val="20"/>
              </w:rPr>
            </w:pPr>
          </w:p>
        </w:tc>
        <w:tc>
          <w:tcPr>
            <w:tcW w:w="20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887A8E" w:rsidRPr="00C1390C" w:rsidRDefault="00AC31F8" w:rsidP="00C1390C">
            <w:pPr>
              <w:spacing w:after="0" w:line="240" w:lineRule="auto"/>
              <w:jc w:val="right"/>
              <w:rPr>
                <w:b/>
                <w:sz w:val="20"/>
                <w:szCs w:val="20"/>
              </w:rPr>
            </w:pPr>
            <w:r w:rsidRPr="00C1390C">
              <w:rPr>
                <w:b/>
                <w:sz w:val="20"/>
                <w:szCs w:val="20"/>
              </w:rPr>
              <w:t xml:space="preserve">Effective Date: </w:t>
            </w:r>
          </w:p>
        </w:tc>
        <w:tc>
          <w:tcPr>
            <w:tcW w:w="20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887A8E" w:rsidRPr="00C1390C" w:rsidRDefault="00F86554" w:rsidP="00B177A2">
            <w:pPr>
              <w:spacing w:after="0" w:line="240" w:lineRule="auto"/>
              <w:rPr>
                <w:sz w:val="20"/>
                <w:szCs w:val="20"/>
              </w:rPr>
            </w:pPr>
            <w:r w:rsidRPr="00C1390C">
              <w:rPr>
                <w:sz w:val="20"/>
                <w:szCs w:val="20"/>
              </w:rPr>
              <w:t>September 26, 202</w:t>
            </w:r>
            <w:r w:rsidR="00B177A2">
              <w:rPr>
                <w:sz w:val="20"/>
                <w:szCs w:val="20"/>
              </w:rPr>
              <w:t>0</w:t>
            </w:r>
          </w:p>
        </w:tc>
      </w:tr>
      <w:tr w:rsidR="00AC31F8" w:rsidRPr="00C1390C" w:rsidTr="00C1390C">
        <w:tc>
          <w:tcPr>
            <w:tcW w:w="204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AC31F8" w:rsidRPr="00C1390C" w:rsidRDefault="00AC31F8" w:rsidP="00C1390C">
            <w:pPr>
              <w:spacing w:after="0" w:line="240" w:lineRule="auto"/>
              <w:jc w:val="right"/>
              <w:rPr>
                <w:b/>
                <w:sz w:val="20"/>
                <w:szCs w:val="20"/>
              </w:rPr>
            </w:pPr>
            <w:r w:rsidRPr="00C1390C">
              <w:rPr>
                <w:b/>
                <w:sz w:val="20"/>
                <w:szCs w:val="20"/>
              </w:rPr>
              <w:t>Manager Approval:</w:t>
            </w:r>
          </w:p>
        </w:tc>
        <w:tc>
          <w:tcPr>
            <w:tcW w:w="20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AC31F8" w:rsidRPr="00C1390C" w:rsidRDefault="00B177A2" w:rsidP="00C1390C">
            <w:pPr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Sender De La Roca</w:t>
            </w:r>
          </w:p>
        </w:tc>
        <w:tc>
          <w:tcPr>
            <w:tcW w:w="10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AC31F8" w:rsidRPr="00C1390C" w:rsidRDefault="00AC31F8" w:rsidP="00C1390C">
            <w:pPr>
              <w:spacing w:after="0" w:line="240" w:lineRule="auto"/>
              <w:rPr>
                <w:sz w:val="20"/>
                <w:szCs w:val="20"/>
              </w:rPr>
            </w:pPr>
          </w:p>
        </w:tc>
        <w:tc>
          <w:tcPr>
            <w:tcW w:w="20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AC31F8" w:rsidRPr="00C1390C" w:rsidRDefault="00AC31F8" w:rsidP="00C1390C">
            <w:pPr>
              <w:spacing w:after="0" w:line="240" w:lineRule="auto"/>
              <w:jc w:val="right"/>
              <w:rPr>
                <w:b/>
                <w:sz w:val="20"/>
                <w:szCs w:val="20"/>
              </w:rPr>
            </w:pPr>
            <w:r w:rsidRPr="00C1390C">
              <w:rPr>
                <w:b/>
                <w:sz w:val="20"/>
                <w:szCs w:val="20"/>
              </w:rPr>
              <w:t>Original Date:</w:t>
            </w:r>
          </w:p>
        </w:tc>
        <w:tc>
          <w:tcPr>
            <w:tcW w:w="20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AC31F8" w:rsidRPr="00C1390C" w:rsidRDefault="00F86554" w:rsidP="00B177A2">
            <w:pPr>
              <w:spacing w:after="0" w:line="240" w:lineRule="auto"/>
              <w:rPr>
                <w:sz w:val="20"/>
                <w:szCs w:val="20"/>
              </w:rPr>
            </w:pPr>
            <w:r w:rsidRPr="00C1390C">
              <w:rPr>
                <w:sz w:val="20"/>
                <w:szCs w:val="20"/>
              </w:rPr>
              <w:t>September 26, 202</w:t>
            </w:r>
            <w:r w:rsidR="00B177A2">
              <w:rPr>
                <w:sz w:val="20"/>
                <w:szCs w:val="20"/>
              </w:rPr>
              <w:t>0</w:t>
            </w:r>
          </w:p>
        </w:tc>
      </w:tr>
      <w:tr w:rsidR="00AC31F8" w:rsidRPr="00C1390C" w:rsidTr="00C1390C">
        <w:tc>
          <w:tcPr>
            <w:tcW w:w="204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AC31F8" w:rsidRPr="00C1390C" w:rsidRDefault="00AC31F8" w:rsidP="00C1390C">
            <w:pPr>
              <w:spacing w:after="0" w:line="240" w:lineRule="auto"/>
              <w:jc w:val="right"/>
              <w:rPr>
                <w:sz w:val="20"/>
                <w:szCs w:val="20"/>
              </w:rPr>
            </w:pPr>
          </w:p>
        </w:tc>
        <w:tc>
          <w:tcPr>
            <w:tcW w:w="20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AC31F8" w:rsidRPr="00C1390C" w:rsidRDefault="00AC31F8" w:rsidP="00C1390C">
            <w:pPr>
              <w:spacing w:after="0" w:line="240" w:lineRule="auto"/>
              <w:rPr>
                <w:sz w:val="20"/>
                <w:szCs w:val="20"/>
              </w:rPr>
            </w:pPr>
          </w:p>
        </w:tc>
        <w:tc>
          <w:tcPr>
            <w:tcW w:w="10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AC31F8" w:rsidRPr="00C1390C" w:rsidRDefault="00AC31F8" w:rsidP="00C1390C">
            <w:pPr>
              <w:spacing w:after="0" w:line="240" w:lineRule="auto"/>
              <w:rPr>
                <w:sz w:val="20"/>
                <w:szCs w:val="20"/>
              </w:rPr>
            </w:pPr>
          </w:p>
        </w:tc>
        <w:tc>
          <w:tcPr>
            <w:tcW w:w="20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AC31F8" w:rsidRPr="00C1390C" w:rsidRDefault="00AC31F8" w:rsidP="00C1390C">
            <w:pPr>
              <w:spacing w:after="0" w:line="240" w:lineRule="auto"/>
              <w:jc w:val="right"/>
              <w:rPr>
                <w:b/>
                <w:sz w:val="20"/>
                <w:szCs w:val="20"/>
              </w:rPr>
            </w:pPr>
            <w:r w:rsidRPr="00C1390C">
              <w:rPr>
                <w:b/>
                <w:sz w:val="20"/>
                <w:szCs w:val="20"/>
              </w:rPr>
              <w:t>Revision Date:</w:t>
            </w:r>
          </w:p>
        </w:tc>
        <w:tc>
          <w:tcPr>
            <w:tcW w:w="20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AC31F8" w:rsidRPr="00C1390C" w:rsidRDefault="00F86554" w:rsidP="00B177A2">
            <w:pPr>
              <w:spacing w:after="0" w:line="240" w:lineRule="auto"/>
              <w:rPr>
                <w:sz w:val="20"/>
                <w:szCs w:val="20"/>
              </w:rPr>
            </w:pPr>
            <w:r w:rsidRPr="00C1390C">
              <w:rPr>
                <w:sz w:val="20"/>
                <w:szCs w:val="20"/>
              </w:rPr>
              <w:t>September 26, 202</w:t>
            </w:r>
            <w:r w:rsidR="00B177A2">
              <w:rPr>
                <w:sz w:val="20"/>
                <w:szCs w:val="20"/>
              </w:rPr>
              <w:t>0</w:t>
            </w:r>
          </w:p>
        </w:tc>
      </w:tr>
      <w:tr w:rsidR="002771B9" w:rsidRPr="00C1390C" w:rsidTr="00C1390C">
        <w:tc>
          <w:tcPr>
            <w:tcW w:w="2049" w:type="dxa"/>
            <w:tcBorders>
              <w:top w:val="nil"/>
              <w:left w:val="nil"/>
              <w:bottom w:val="single" w:sz="12" w:space="0" w:color="auto"/>
              <w:right w:val="nil"/>
            </w:tcBorders>
            <w:shd w:val="clear" w:color="auto" w:fill="auto"/>
          </w:tcPr>
          <w:p w:rsidR="002771B9" w:rsidRPr="00C1390C" w:rsidRDefault="002771B9" w:rsidP="00C1390C">
            <w:pPr>
              <w:spacing w:after="0" w:line="240" w:lineRule="auto"/>
              <w:jc w:val="right"/>
              <w:rPr>
                <w:sz w:val="20"/>
                <w:szCs w:val="20"/>
              </w:rPr>
            </w:pPr>
          </w:p>
        </w:tc>
        <w:tc>
          <w:tcPr>
            <w:tcW w:w="2095" w:type="dxa"/>
            <w:tcBorders>
              <w:top w:val="nil"/>
              <w:left w:val="nil"/>
              <w:bottom w:val="single" w:sz="12" w:space="0" w:color="auto"/>
              <w:right w:val="nil"/>
            </w:tcBorders>
            <w:shd w:val="clear" w:color="auto" w:fill="auto"/>
          </w:tcPr>
          <w:p w:rsidR="002771B9" w:rsidRPr="00C1390C" w:rsidRDefault="002771B9" w:rsidP="00C1390C">
            <w:pPr>
              <w:spacing w:after="0" w:line="240" w:lineRule="auto"/>
              <w:rPr>
                <w:sz w:val="20"/>
                <w:szCs w:val="20"/>
              </w:rPr>
            </w:pPr>
          </w:p>
        </w:tc>
        <w:tc>
          <w:tcPr>
            <w:tcW w:w="1024" w:type="dxa"/>
            <w:tcBorders>
              <w:top w:val="nil"/>
              <w:left w:val="nil"/>
              <w:bottom w:val="single" w:sz="12" w:space="0" w:color="auto"/>
              <w:right w:val="nil"/>
            </w:tcBorders>
            <w:shd w:val="clear" w:color="auto" w:fill="auto"/>
          </w:tcPr>
          <w:p w:rsidR="002771B9" w:rsidRPr="00C1390C" w:rsidRDefault="002771B9" w:rsidP="00C1390C">
            <w:pPr>
              <w:spacing w:after="0" w:line="240" w:lineRule="auto"/>
              <w:rPr>
                <w:sz w:val="20"/>
                <w:szCs w:val="20"/>
              </w:rPr>
            </w:pPr>
          </w:p>
        </w:tc>
        <w:tc>
          <w:tcPr>
            <w:tcW w:w="2095" w:type="dxa"/>
            <w:tcBorders>
              <w:top w:val="nil"/>
              <w:left w:val="nil"/>
              <w:bottom w:val="single" w:sz="12" w:space="0" w:color="auto"/>
              <w:right w:val="nil"/>
            </w:tcBorders>
            <w:shd w:val="clear" w:color="auto" w:fill="auto"/>
          </w:tcPr>
          <w:p w:rsidR="002771B9" w:rsidRPr="00C1390C" w:rsidRDefault="002771B9" w:rsidP="00C1390C">
            <w:pPr>
              <w:spacing w:after="0" w:line="240" w:lineRule="auto"/>
              <w:jc w:val="right"/>
              <w:rPr>
                <w:sz w:val="20"/>
                <w:szCs w:val="20"/>
              </w:rPr>
            </w:pPr>
          </w:p>
        </w:tc>
        <w:tc>
          <w:tcPr>
            <w:tcW w:w="2097" w:type="dxa"/>
            <w:tcBorders>
              <w:top w:val="nil"/>
              <w:left w:val="nil"/>
              <w:bottom w:val="single" w:sz="12" w:space="0" w:color="auto"/>
              <w:right w:val="nil"/>
            </w:tcBorders>
            <w:shd w:val="clear" w:color="auto" w:fill="auto"/>
          </w:tcPr>
          <w:p w:rsidR="002771B9" w:rsidRPr="00C1390C" w:rsidRDefault="002771B9" w:rsidP="00C1390C">
            <w:pPr>
              <w:spacing w:after="0" w:line="240" w:lineRule="auto"/>
              <w:rPr>
                <w:sz w:val="20"/>
                <w:szCs w:val="20"/>
              </w:rPr>
            </w:pPr>
          </w:p>
        </w:tc>
      </w:tr>
      <w:tr w:rsidR="00467256" w:rsidRPr="00C1390C" w:rsidTr="00C1390C">
        <w:tc>
          <w:tcPr>
            <w:tcW w:w="9360" w:type="dxa"/>
            <w:gridSpan w:val="5"/>
            <w:tcBorders>
              <w:top w:val="single" w:sz="12" w:space="0" w:color="auto"/>
              <w:left w:val="nil"/>
              <w:bottom w:val="nil"/>
              <w:right w:val="nil"/>
            </w:tcBorders>
            <w:shd w:val="clear" w:color="auto" w:fill="auto"/>
          </w:tcPr>
          <w:p w:rsidR="00467256" w:rsidRPr="00C1390C" w:rsidRDefault="00467256" w:rsidP="00C1390C">
            <w:pPr>
              <w:spacing w:after="0" w:line="240" w:lineRule="auto"/>
              <w:rPr>
                <w:b/>
                <w:sz w:val="24"/>
                <w:szCs w:val="24"/>
              </w:rPr>
            </w:pPr>
          </w:p>
        </w:tc>
      </w:tr>
      <w:tr w:rsidR="00467256" w:rsidRPr="00C1390C" w:rsidTr="00C1390C">
        <w:tc>
          <w:tcPr>
            <w:tcW w:w="9360" w:type="dxa"/>
            <w:gridSpan w:val="5"/>
            <w:tcBorders>
              <w:top w:val="nil"/>
              <w:left w:val="nil"/>
              <w:bottom w:val="single" w:sz="2" w:space="0" w:color="auto"/>
              <w:right w:val="nil"/>
            </w:tcBorders>
            <w:shd w:val="clear" w:color="auto" w:fill="auto"/>
          </w:tcPr>
          <w:p w:rsidR="00467256" w:rsidRPr="00C1390C" w:rsidRDefault="00467256" w:rsidP="00C1390C">
            <w:pPr>
              <w:spacing w:after="0" w:line="240" w:lineRule="auto"/>
              <w:rPr>
                <w:b/>
                <w:sz w:val="24"/>
                <w:szCs w:val="24"/>
              </w:rPr>
            </w:pPr>
            <w:r w:rsidRPr="00C1390C">
              <w:rPr>
                <w:b/>
                <w:sz w:val="24"/>
                <w:szCs w:val="24"/>
              </w:rPr>
              <w:t>Purpose</w:t>
            </w:r>
          </w:p>
        </w:tc>
      </w:tr>
      <w:tr w:rsidR="002771B9" w:rsidRPr="00C1390C" w:rsidTr="009B2A57">
        <w:trPr>
          <w:trHeight w:val="418"/>
        </w:trPr>
        <w:tc>
          <w:tcPr>
            <w:tcW w:w="9360" w:type="dxa"/>
            <w:gridSpan w:val="5"/>
            <w:tcBorders>
              <w:top w:val="single" w:sz="2" w:space="0" w:color="auto"/>
              <w:left w:val="nil"/>
              <w:bottom w:val="nil"/>
              <w:right w:val="nil"/>
            </w:tcBorders>
            <w:shd w:val="clear" w:color="auto" w:fill="auto"/>
          </w:tcPr>
          <w:p w:rsidR="002771B9" w:rsidRPr="00C1390C" w:rsidRDefault="002771B9" w:rsidP="00C1390C">
            <w:pPr>
              <w:spacing w:after="0" w:line="240" w:lineRule="auto"/>
              <w:rPr>
                <w:sz w:val="24"/>
                <w:szCs w:val="24"/>
              </w:rPr>
            </w:pPr>
          </w:p>
        </w:tc>
      </w:tr>
      <w:tr w:rsidR="00467256" w:rsidRPr="00C1390C" w:rsidTr="00C1390C">
        <w:tc>
          <w:tcPr>
            <w:tcW w:w="9360" w:type="dxa"/>
            <w:gridSpan w:val="5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467256" w:rsidRPr="00C1390C" w:rsidRDefault="005D3E52" w:rsidP="00404603">
            <w:pPr>
              <w:spacing w:after="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How to manually </w:t>
            </w:r>
            <w:r w:rsidR="009B2A57" w:rsidRPr="009B2A57">
              <w:rPr>
                <w:sz w:val="24"/>
                <w:szCs w:val="24"/>
              </w:rPr>
              <w:t>De-Activat</w:t>
            </w:r>
            <w:r w:rsidR="009B2A57">
              <w:rPr>
                <w:sz w:val="24"/>
                <w:szCs w:val="24"/>
              </w:rPr>
              <w:t>e</w:t>
            </w:r>
            <w:r w:rsidR="009B2A57" w:rsidRPr="009B2A57">
              <w:rPr>
                <w:sz w:val="24"/>
                <w:szCs w:val="24"/>
              </w:rPr>
              <w:t xml:space="preserve"> &amp; Re-Activa</w:t>
            </w:r>
            <w:r w:rsidR="009B2A57">
              <w:rPr>
                <w:sz w:val="24"/>
                <w:szCs w:val="24"/>
              </w:rPr>
              <w:t>te</w:t>
            </w:r>
            <w:r w:rsidR="009B2A57" w:rsidRPr="009B2A57">
              <w:rPr>
                <w:sz w:val="24"/>
                <w:szCs w:val="24"/>
              </w:rPr>
              <w:t xml:space="preserve"> th</w:t>
            </w:r>
            <w:r w:rsidR="009B2A57">
              <w:rPr>
                <w:sz w:val="24"/>
                <w:szCs w:val="24"/>
              </w:rPr>
              <w:t>e Fire Alarm Panel(FAP)</w:t>
            </w:r>
            <w:r w:rsidR="00404603">
              <w:rPr>
                <w:sz w:val="24"/>
                <w:szCs w:val="24"/>
              </w:rPr>
              <w:t xml:space="preserve"> </w:t>
            </w:r>
            <w:r w:rsidR="00404603" w:rsidRPr="00404603">
              <w:rPr>
                <w:sz w:val="24"/>
                <w:szCs w:val="24"/>
              </w:rPr>
              <w:t>when performing previously approved hot work or sub-floor/overhead maintenance or cleaning that could set off the sensors of the fire system.</w:t>
            </w:r>
          </w:p>
        </w:tc>
      </w:tr>
      <w:tr w:rsidR="00467256" w:rsidRPr="00C1390C" w:rsidTr="00C1390C">
        <w:tc>
          <w:tcPr>
            <w:tcW w:w="9360" w:type="dxa"/>
            <w:gridSpan w:val="5"/>
            <w:tcBorders>
              <w:top w:val="nil"/>
              <w:left w:val="nil"/>
              <w:bottom w:val="single" w:sz="12" w:space="0" w:color="auto"/>
              <w:right w:val="nil"/>
            </w:tcBorders>
            <w:shd w:val="clear" w:color="auto" w:fill="auto"/>
          </w:tcPr>
          <w:p w:rsidR="00467256" w:rsidRPr="00C1390C" w:rsidRDefault="00467256" w:rsidP="00C1390C">
            <w:pPr>
              <w:spacing w:after="0" w:line="240" w:lineRule="auto"/>
              <w:rPr>
                <w:sz w:val="24"/>
                <w:szCs w:val="24"/>
              </w:rPr>
            </w:pPr>
          </w:p>
        </w:tc>
      </w:tr>
      <w:tr w:rsidR="00467256" w:rsidRPr="00C1390C" w:rsidTr="00C1390C">
        <w:tc>
          <w:tcPr>
            <w:tcW w:w="9360" w:type="dxa"/>
            <w:gridSpan w:val="5"/>
            <w:tcBorders>
              <w:top w:val="single" w:sz="12" w:space="0" w:color="auto"/>
              <w:left w:val="nil"/>
              <w:bottom w:val="single" w:sz="2" w:space="0" w:color="auto"/>
              <w:right w:val="nil"/>
            </w:tcBorders>
            <w:shd w:val="clear" w:color="auto" w:fill="auto"/>
          </w:tcPr>
          <w:p w:rsidR="00467256" w:rsidRPr="00C1390C" w:rsidRDefault="00467256" w:rsidP="00C1390C">
            <w:pPr>
              <w:spacing w:after="0" w:line="240" w:lineRule="auto"/>
              <w:rPr>
                <w:b/>
                <w:sz w:val="24"/>
                <w:szCs w:val="24"/>
              </w:rPr>
            </w:pPr>
            <w:r w:rsidRPr="00C1390C">
              <w:rPr>
                <w:b/>
                <w:sz w:val="24"/>
                <w:szCs w:val="24"/>
              </w:rPr>
              <w:t>Procedure</w:t>
            </w:r>
          </w:p>
        </w:tc>
      </w:tr>
    </w:tbl>
    <w:p w:rsidR="00F86554" w:rsidRDefault="00F86554" w:rsidP="00F86554">
      <w:pPr>
        <w:spacing w:after="0" w:line="240" w:lineRule="auto"/>
        <w:rPr>
          <w:sz w:val="24"/>
          <w:szCs w:val="24"/>
        </w:rPr>
      </w:pPr>
    </w:p>
    <w:p w:rsidR="00404603" w:rsidRPr="00CC0F69" w:rsidRDefault="00404603" w:rsidP="00404603">
      <w:pPr>
        <w:rPr>
          <w:b/>
          <w:sz w:val="28"/>
          <w:szCs w:val="28"/>
        </w:rPr>
      </w:pPr>
      <w:r>
        <w:rPr>
          <w:b/>
          <w:sz w:val="28"/>
          <w:szCs w:val="28"/>
        </w:rPr>
        <w:t>Preparatory Step</w:t>
      </w:r>
    </w:p>
    <w:p w:rsidR="00404603" w:rsidRDefault="00404603" w:rsidP="00404603">
      <w:pPr>
        <w:pStyle w:val="NoSpacing"/>
        <w:numPr>
          <w:ilvl w:val="0"/>
          <w:numId w:val="1"/>
        </w:numPr>
      </w:pPr>
      <w:r w:rsidRPr="00CC0F69">
        <w:rPr>
          <w:b/>
        </w:rPr>
        <w:t>Connectivity to EC Building Fire Alarm System</w:t>
      </w:r>
      <w:r>
        <w:t xml:space="preserve">: Prior to beginning any step in de-activating the fire alarm system in the Data Center, LACOE </w:t>
      </w:r>
      <w:proofErr w:type="gramStart"/>
      <w:r>
        <w:t>staff  must</w:t>
      </w:r>
      <w:proofErr w:type="gramEnd"/>
      <w:r>
        <w:t xml:space="preserve"> first notify LACOE Security (x6666) to alert Building Fire Alarm monitoring company that the Data Center fire suppression system would be disabled for the duration of the pre-approved task beginning at a pre-determined date and time and estimated time of when the system will be re-activated. </w:t>
      </w:r>
    </w:p>
    <w:p w:rsidR="00404603" w:rsidRDefault="00404603" w:rsidP="00404603">
      <w:pPr>
        <w:pStyle w:val="NoSpacing"/>
        <w:rPr>
          <w:b/>
          <w:sz w:val="28"/>
          <w:szCs w:val="28"/>
          <w:u w:val="single"/>
        </w:rPr>
      </w:pPr>
    </w:p>
    <w:p w:rsidR="00404603" w:rsidRPr="00942DC4" w:rsidRDefault="00404603" w:rsidP="00404603">
      <w:pPr>
        <w:rPr>
          <w:b/>
          <w:sz w:val="28"/>
          <w:szCs w:val="28"/>
        </w:rPr>
      </w:pPr>
      <w:r w:rsidRPr="00942DC4">
        <w:rPr>
          <w:b/>
          <w:noProof/>
          <w:sz w:val="28"/>
          <w:szCs w:val="28"/>
        </w:rPr>
        <w:drawing>
          <wp:anchor distT="0" distB="0" distL="114300" distR="114300" simplePos="0" relativeHeight="251660288" behindDoc="0" locked="0" layoutInCell="1" allowOverlap="1" wp14:anchorId="37A2BB2D" wp14:editId="78F37E1E">
            <wp:simplePos x="0" y="0"/>
            <wp:positionH relativeFrom="column">
              <wp:posOffset>2781300</wp:posOffset>
            </wp:positionH>
            <wp:positionV relativeFrom="paragraph">
              <wp:posOffset>353695</wp:posOffset>
            </wp:positionV>
            <wp:extent cx="3355340" cy="2514600"/>
            <wp:effectExtent l="0" t="0" r="0" b="0"/>
            <wp:wrapSquare wrapText="bothSides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5340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942DC4">
        <w:rPr>
          <w:b/>
          <w:noProof/>
          <w:sz w:val="28"/>
          <w:szCs w:val="28"/>
        </w:rPr>
        <w:t>SYSTEM3 PANEL</w:t>
      </w:r>
    </w:p>
    <w:p w:rsidR="00404603" w:rsidRDefault="00404603" w:rsidP="00404603">
      <w:pPr>
        <w:pStyle w:val="NoSpacing"/>
        <w:numPr>
          <w:ilvl w:val="0"/>
          <w:numId w:val="1"/>
        </w:numPr>
      </w:pPr>
      <w:r>
        <w:t xml:space="preserve">Disconnected wire #16 on the System3 Panel (Blue). This is the wire that sends a signal to EC building fire monitoring system.  </w:t>
      </w:r>
    </w:p>
    <w:p w:rsidR="00404603" w:rsidRDefault="00404603" w:rsidP="00404603">
      <w:pPr>
        <w:pStyle w:val="NoSpacing"/>
      </w:pPr>
    </w:p>
    <w:p w:rsidR="00404603" w:rsidRDefault="00404603" w:rsidP="00404603">
      <w:pPr>
        <w:pStyle w:val="NoSpacing"/>
      </w:pPr>
    </w:p>
    <w:p w:rsidR="00404603" w:rsidRDefault="00404603" w:rsidP="00404603">
      <w:pPr>
        <w:pStyle w:val="NoSpacing"/>
      </w:pPr>
    </w:p>
    <w:p w:rsidR="00404603" w:rsidRDefault="00404603" w:rsidP="00404603">
      <w:pPr>
        <w:pStyle w:val="NoSpacing"/>
      </w:pPr>
    </w:p>
    <w:p w:rsidR="00404603" w:rsidRDefault="00404603" w:rsidP="00404603">
      <w:pPr>
        <w:pStyle w:val="NoSpacing"/>
      </w:pPr>
    </w:p>
    <w:p w:rsidR="00404603" w:rsidRDefault="00404603" w:rsidP="00404603">
      <w:pPr>
        <w:pStyle w:val="NoSpacing"/>
      </w:pPr>
    </w:p>
    <w:p w:rsidR="00404603" w:rsidRDefault="00404603" w:rsidP="00404603">
      <w:pPr>
        <w:pStyle w:val="NoSpacing"/>
      </w:pPr>
    </w:p>
    <w:p w:rsidR="00404603" w:rsidRDefault="00404603" w:rsidP="00404603">
      <w:pPr>
        <w:pStyle w:val="NoSpacing"/>
      </w:pPr>
    </w:p>
    <w:p w:rsidR="00404603" w:rsidRDefault="00404603" w:rsidP="00404603">
      <w:pPr>
        <w:pStyle w:val="NoSpacing"/>
      </w:pPr>
    </w:p>
    <w:p w:rsidR="00404603" w:rsidRDefault="00404603" w:rsidP="00404603">
      <w:pPr>
        <w:pStyle w:val="NoSpacing"/>
      </w:pPr>
    </w:p>
    <w:p w:rsidR="00404603" w:rsidRDefault="00404603" w:rsidP="00404603">
      <w:pPr>
        <w:pStyle w:val="NoSpacing"/>
      </w:pPr>
    </w:p>
    <w:p w:rsidR="00404603" w:rsidRDefault="00404603" w:rsidP="00404603">
      <w:pPr>
        <w:pStyle w:val="NoSpacing"/>
      </w:pPr>
    </w:p>
    <w:p w:rsidR="00404603" w:rsidRDefault="00404603" w:rsidP="00404603">
      <w:r>
        <w:br w:type="page"/>
      </w:r>
    </w:p>
    <w:p w:rsidR="00404603" w:rsidRDefault="00404603" w:rsidP="00404603">
      <w:pPr>
        <w:pStyle w:val="NoSpacing"/>
        <w:numPr>
          <w:ilvl w:val="0"/>
          <w:numId w:val="1"/>
        </w:numPr>
      </w:pPr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303A3DC2" wp14:editId="456014DE">
            <wp:simplePos x="0" y="0"/>
            <wp:positionH relativeFrom="column">
              <wp:posOffset>2781300</wp:posOffset>
            </wp:positionH>
            <wp:positionV relativeFrom="paragraph">
              <wp:posOffset>109220</wp:posOffset>
            </wp:positionV>
            <wp:extent cx="3355340" cy="2514600"/>
            <wp:effectExtent l="0" t="0" r="0" b="0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5340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 xml:space="preserve">Disconnected wire #32 from the System 3 Panel. This is the wire that sends a signal to the bell. </w:t>
      </w:r>
    </w:p>
    <w:p w:rsidR="00404603" w:rsidRDefault="00404603" w:rsidP="00404603">
      <w:pPr>
        <w:pStyle w:val="NoSpacing"/>
      </w:pPr>
    </w:p>
    <w:p w:rsidR="00404603" w:rsidRDefault="00404603" w:rsidP="00404603">
      <w:pPr>
        <w:pStyle w:val="NoSpacing"/>
      </w:pPr>
    </w:p>
    <w:p w:rsidR="00404603" w:rsidRDefault="00404603" w:rsidP="00404603">
      <w:pPr>
        <w:pStyle w:val="NoSpacing"/>
      </w:pPr>
    </w:p>
    <w:p w:rsidR="00404603" w:rsidRDefault="00404603" w:rsidP="00404603">
      <w:pPr>
        <w:pStyle w:val="NoSpacing"/>
      </w:pPr>
    </w:p>
    <w:p w:rsidR="00404603" w:rsidRDefault="00404603" w:rsidP="00404603">
      <w:pPr>
        <w:pStyle w:val="NoSpacing"/>
      </w:pPr>
    </w:p>
    <w:p w:rsidR="00404603" w:rsidRDefault="00404603" w:rsidP="00404603">
      <w:pPr>
        <w:pStyle w:val="NoSpacing"/>
      </w:pPr>
    </w:p>
    <w:p w:rsidR="00404603" w:rsidRDefault="00404603" w:rsidP="00404603">
      <w:pPr>
        <w:pStyle w:val="NoSpacing"/>
      </w:pPr>
    </w:p>
    <w:p w:rsidR="00404603" w:rsidRDefault="00404603" w:rsidP="00404603">
      <w:pPr>
        <w:pStyle w:val="NoSpacing"/>
      </w:pPr>
    </w:p>
    <w:p w:rsidR="00404603" w:rsidRDefault="00404603" w:rsidP="00404603">
      <w:pPr>
        <w:pStyle w:val="NoSpacing"/>
      </w:pPr>
    </w:p>
    <w:p w:rsidR="00404603" w:rsidRDefault="00404603" w:rsidP="00404603">
      <w:pPr>
        <w:pStyle w:val="NoSpacing"/>
      </w:pPr>
    </w:p>
    <w:p w:rsidR="00404603" w:rsidRDefault="00404603" w:rsidP="00404603">
      <w:pPr>
        <w:pStyle w:val="NoSpacing"/>
      </w:pPr>
    </w:p>
    <w:p w:rsidR="00404603" w:rsidRDefault="00404603" w:rsidP="00404603">
      <w:pPr>
        <w:pStyle w:val="NoSpacing"/>
      </w:pPr>
    </w:p>
    <w:p w:rsidR="00404603" w:rsidRDefault="00404603" w:rsidP="00404603">
      <w:pPr>
        <w:pStyle w:val="NoSpacing"/>
      </w:pPr>
    </w:p>
    <w:p w:rsidR="00404603" w:rsidRPr="00DF36E2" w:rsidRDefault="00404603" w:rsidP="00404603">
      <w:pPr>
        <w:pStyle w:val="NoSpacing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RM-30U Cards </w:t>
      </w:r>
      <w:r w:rsidRPr="00DF36E2">
        <w:rPr>
          <w:b/>
          <w:sz w:val="28"/>
          <w:szCs w:val="28"/>
        </w:rPr>
        <w:t>Solenoid Control</w:t>
      </w:r>
    </w:p>
    <w:p w:rsidR="00404603" w:rsidRDefault="00404603" w:rsidP="00404603">
      <w:pPr>
        <w:pStyle w:val="NoSpacing"/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120D56E0" wp14:editId="24CA9B21">
            <wp:simplePos x="0" y="0"/>
            <wp:positionH relativeFrom="column">
              <wp:posOffset>2705100</wp:posOffset>
            </wp:positionH>
            <wp:positionV relativeFrom="paragraph">
              <wp:posOffset>97155</wp:posOffset>
            </wp:positionV>
            <wp:extent cx="3811270" cy="3694430"/>
            <wp:effectExtent l="0" t="0" r="0" b="1270"/>
            <wp:wrapSquare wrapText="bothSides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1270" cy="3694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404603" w:rsidRDefault="00404603" w:rsidP="00404603">
      <w:pPr>
        <w:pStyle w:val="NoSpacing"/>
        <w:numPr>
          <w:ilvl w:val="0"/>
          <w:numId w:val="1"/>
        </w:numPr>
      </w:pPr>
      <w:r>
        <w:t xml:space="preserve"> Flip from NORM to DISC the switch on each of the five RM-30U cards. Switch handles will lean towards RIGHT.</w:t>
      </w:r>
    </w:p>
    <w:p w:rsidR="00404603" w:rsidRDefault="00404603" w:rsidP="00404603">
      <w:pPr>
        <w:pStyle w:val="NoSpacing"/>
      </w:pPr>
    </w:p>
    <w:p w:rsidR="00404603" w:rsidRDefault="00404603" w:rsidP="00404603">
      <w:pPr>
        <w:pStyle w:val="NoSpacing"/>
      </w:pPr>
    </w:p>
    <w:p w:rsidR="00404603" w:rsidRDefault="00404603" w:rsidP="00404603">
      <w:pPr>
        <w:pStyle w:val="NoSpacing"/>
      </w:pPr>
    </w:p>
    <w:p w:rsidR="00404603" w:rsidRDefault="00404603" w:rsidP="00404603">
      <w:pPr>
        <w:pStyle w:val="NoSpacing"/>
      </w:pPr>
    </w:p>
    <w:p w:rsidR="00404603" w:rsidRDefault="00404603" w:rsidP="00404603">
      <w:pPr>
        <w:pStyle w:val="NoSpacing"/>
      </w:pPr>
    </w:p>
    <w:p w:rsidR="00404603" w:rsidRDefault="00404603" w:rsidP="00404603">
      <w:pPr>
        <w:pStyle w:val="NoSpacing"/>
      </w:pPr>
    </w:p>
    <w:p w:rsidR="00404603" w:rsidRDefault="00404603" w:rsidP="00404603">
      <w:pPr>
        <w:pStyle w:val="NoSpacing"/>
      </w:pPr>
    </w:p>
    <w:p w:rsidR="00404603" w:rsidRDefault="00404603" w:rsidP="00404603">
      <w:pPr>
        <w:pStyle w:val="NoSpacing"/>
      </w:pPr>
    </w:p>
    <w:p w:rsidR="00404603" w:rsidRDefault="00404603" w:rsidP="00404603">
      <w:pPr>
        <w:pStyle w:val="NoSpacing"/>
      </w:pPr>
    </w:p>
    <w:p w:rsidR="00404603" w:rsidRDefault="00404603" w:rsidP="00404603">
      <w:pPr>
        <w:pStyle w:val="NoSpacing"/>
      </w:pPr>
    </w:p>
    <w:p w:rsidR="00404603" w:rsidRDefault="00404603" w:rsidP="00404603">
      <w:pPr>
        <w:pStyle w:val="NoSpacing"/>
      </w:pPr>
    </w:p>
    <w:p w:rsidR="00404603" w:rsidRDefault="00404603" w:rsidP="00404603">
      <w:pPr>
        <w:pStyle w:val="NoSpacing"/>
      </w:pPr>
    </w:p>
    <w:p w:rsidR="00404603" w:rsidRDefault="00404603" w:rsidP="00404603">
      <w:pPr>
        <w:pStyle w:val="NoSpacing"/>
      </w:pPr>
    </w:p>
    <w:p w:rsidR="00404603" w:rsidRDefault="00404603" w:rsidP="00404603">
      <w:pPr>
        <w:pStyle w:val="NoSpacing"/>
      </w:pPr>
    </w:p>
    <w:p w:rsidR="00404603" w:rsidRDefault="00404603" w:rsidP="00404603">
      <w:pPr>
        <w:pStyle w:val="NoSpacing"/>
      </w:pPr>
    </w:p>
    <w:p w:rsidR="00404603" w:rsidRDefault="00404603" w:rsidP="00404603">
      <w:pPr>
        <w:pStyle w:val="NoSpacing"/>
      </w:pPr>
    </w:p>
    <w:p w:rsidR="00404603" w:rsidRDefault="00404603" w:rsidP="00404603">
      <w:pPr>
        <w:pStyle w:val="NoSpacing"/>
      </w:pPr>
    </w:p>
    <w:p w:rsidR="00404603" w:rsidRDefault="00404603" w:rsidP="00404603">
      <w:pPr>
        <w:pStyle w:val="NoSpacing"/>
      </w:pPr>
    </w:p>
    <w:p w:rsidR="00404603" w:rsidRDefault="00404603" w:rsidP="00404603">
      <w:r>
        <w:br w:type="page"/>
      </w:r>
    </w:p>
    <w:p w:rsidR="00404603" w:rsidRDefault="00404603" w:rsidP="00404603">
      <w:pPr>
        <w:pStyle w:val="NoSpacing"/>
        <w:numPr>
          <w:ilvl w:val="0"/>
          <w:numId w:val="1"/>
        </w:numPr>
      </w:pPr>
      <w:r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1" wp14:anchorId="0BAE0CF8" wp14:editId="2F34409D">
            <wp:simplePos x="0" y="0"/>
            <wp:positionH relativeFrom="margin">
              <wp:align>right</wp:align>
            </wp:positionH>
            <wp:positionV relativeFrom="paragraph">
              <wp:posOffset>121920</wp:posOffset>
            </wp:positionV>
            <wp:extent cx="3268980" cy="1793875"/>
            <wp:effectExtent l="0" t="0" r="7620" b="0"/>
            <wp:wrapSquare wrapText="bothSides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8980" cy="179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 Step 4 above </w:t>
      </w:r>
      <w:proofErr w:type="gramStart"/>
      <w:r>
        <w:t>causes</w:t>
      </w:r>
      <w:proofErr w:type="gramEnd"/>
      <w:r>
        <w:t xml:space="preserve"> trouble alarm to go off. To turn off alarm, flip </w:t>
      </w:r>
      <w:r w:rsidRPr="00DF36E2">
        <w:rPr>
          <w:b/>
        </w:rPr>
        <w:t>TROUBLE ALARM</w:t>
      </w:r>
      <w:r>
        <w:t xml:space="preserve"> switch from </w:t>
      </w:r>
      <w:r w:rsidRPr="00DF36E2">
        <w:rPr>
          <w:b/>
        </w:rPr>
        <w:t>TROUBLE to SILENCE</w:t>
      </w:r>
      <w:r>
        <w:t>.</w:t>
      </w:r>
    </w:p>
    <w:p w:rsidR="00404603" w:rsidRDefault="00404603" w:rsidP="00404603">
      <w:pPr>
        <w:pStyle w:val="NoSpacing"/>
      </w:pPr>
    </w:p>
    <w:p w:rsidR="00404603" w:rsidRDefault="00404603" w:rsidP="00404603"/>
    <w:p w:rsidR="00404603" w:rsidRDefault="00404603" w:rsidP="00404603"/>
    <w:p w:rsidR="00404603" w:rsidRDefault="00404603" w:rsidP="00404603"/>
    <w:p w:rsidR="00404603" w:rsidRDefault="00404603" w:rsidP="00404603"/>
    <w:p w:rsidR="00404603" w:rsidRPr="0027391E" w:rsidRDefault="00404603" w:rsidP="00404603">
      <w:r>
        <w:rPr>
          <w:b/>
          <w:sz w:val="28"/>
          <w:szCs w:val="28"/>
        </w:rPr>
        <w:t>SM-30 HORN &amp; HALON CIRCUITS</w:t>
      </w:r>
    </w:p>
    <w:p w:rsidR="00404603" w:rsidRDefault="00404603" w:rsidP="00404603">
      <w:pPr>
        <w:pStyle w:val="NoSpacing"/>
        <w:numPr>
          <w:ilvl w:val="0"/>
          <w:numId w:val="1"/>
        </w:numPr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029F9B8F" wp14:editId="401F6C3B">
            <wp:simplePos x="0" y="0"/>
            <wp:positionH relativeFrom="column">
              <wp:posOffset>2381250</wp:posOffset>
            </wp:positionH>
            <wp:positionV relativeFrom="paragraph">
              <wp:posOffset>257175</wp:posOffset>
            </wp:positionV>
            <wp:extent cx="3811270" cy="3935730"/>
            <wp:effectExtent l="0" t="0" r="0" b="7620"/>
            <wp:wrapSquare wrapText="bothSides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1270" cy="3935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Slide down the switches on the SM-30 card labeled HORN DISCONNECT and HALON DISCONNECT. These switches disengage the circuits for the horn (alarm) and the Halon.</w:t>
      </w:r>
    </w:p>
    <w:p w:rsidR="00404603" w:rsidRDefault="00404603" w:rsidP="00404603">
      <w:pPr>
        <w:pStyle w:val="NoSpacing"/>
      </w:pPr>
    </w:p>
    <w:p w:rsidR="00404603" w:rsidRDefault="00404603" w:rsidP="00404603">
      <w:pPr>
        <w:rPr>
          <w:b/>
          <w:sz w:val="28"/>
          <w:szCs w:val="28"/>
          <w:u w:val="single"/>
        </w:rPr>
      </w:pPr>
    </w:p>
    <w:p w:rsidR="00404603" w:rsidRDefault="00404603" w:rsidP="00404603">
      <w:pPr>
        <w:rPr>
          <w:b/>
          <w:sz w:val="28"/>
          <w:szCs w:val="28"/>
          <w:u w:val="single"/>
        </w:rPr>
      </w:pPr>
    </w:p>
    <w:p w:rsidR="00404603" w:rsidRDefault="00404603" w:rsidP="00404603">
      <w:pPr>
        <w:rPr>
          <w:b/>
          <w:sz w:val="28"/>
          <w:szCs w:val="28"/>
          <w:u w:val="single"/>
        </w:rPr>
      </w:pPr>
    </w:p>
    <w:p w:rsidR="00404603" w:rsidRDefault="00404603" w:rsidP="00404603">
      <w:pPr>
        <w:rPr>
          <w:b/>
          <w:sz w:val="28"/>
          <w:szCs w:val="28"/>
          <w:u w:val="single"/>
        </w:rPr>
      </w:pPr>
    </w:p>
    <w:p w:rsidR="00404603" w:rsidRDefault="00404603" w:rsidP="00404603">
      <w:pPr>
        <w:rPr>
          <w:b/>
          <w:sz w:val="28"/>
          <w:szCs w:val="28"/>
          <w:u w:val="single"/>
        </w:rPr>
      </w:pPr>
    </w:p>
    <w:p w:rsidR="00404603" w:rsidRDefault="00404603" w:rsidP="00404603">
      <w:pPr>
        <w:rPr>
          <w:b/>
          <w:sz w:val="28"/>
          <w:szCs w:val="28"/>
          <w:u w:val="single"/>
        </w:rPr>
      </w:pPr>
    </w:p>
    <w:p w:rsidR="00404603" w:rsidRDefault="00404603" w:rsidP="00404603">
      <w:pPr>
        <w:rPr>
          <w:b/>
          <w:sz w:val="28"/>
          <w:szCs w:val="28"/>
          <w:u w:val="single"/>
        </w:rPr>
      </w:pPr>
    </w:p>
    <w:p w:rsidR="00404603" w:rsidRDefault="00404603" w:rsidP="00404603">
      <w:pPr>
        <w:rPr>
          <w:b/>
          <w:sz w:val="28"/>
          <w:szCs w:val="28"/>
          <w:u w:val="single"/>
        </w:rPr>
      </w:pPr>
    </w:p>
    <w:p w:rsidR="00404603" w:rsidRDefault="00404603" w:rsidP="00404603">
      <w:pPr>
        <w:rPr>
          <w:b/>
          <w:sz w:val="28"/>
          <w:szCs w:val="28"/>
          <w:u w:val="single"/>
        </w:rPr>
      </w:pPr>
    </w:p>
    <w:p w:rsidR="00404603" w:rsidRDefault="00404603" w:rsidP="00404603">
      <w:pPr>
        <w:rPr>
          <w:b/>
          <w:sz w:val="28"/>
          <w:szCs w:val="28"/>
        </w:rPr>
      </w:pPr>
    </w:p>
    <w:p w:rsidR="00404603" w:rsidRDefault="00404603" w:rsidP="00404603">
      <w:pPr>
        <w:rPr>
          <w:b/>
          <w:sz w:val="28"/>
          <w:szCs w:val="28"/>
        </w:rPr>
      </w:pPr>
    </w:p>
    <w:p w:rsidR="00345982" w:rsidRDefault="00345982" w:rsidP="00404603">
      <w:pPr>
        <w:rPr>
          <w:b/>
          <w:sz w:val="28"/>
          <w:szCs w:val="28"/>
        </w:rPr>
      </w:pPr>
    </w:p>
    <w:p w:rsidR="00404603" w:rsidRPr="00DF36E2" w:rsidRDefault="00404603" w:rsidP="00404603">
      <w:pPr>
        <w:pStyle w:val="NoSpacing"/>
        <w:rPr>
          <w:b/>
          <w:sz w:val="28"/>
          <w:szCs w:val="28"/>
        </w:rPr>
      </w:pPr>
      <w:r w:rsidRPr="00DF36E2">
        <w:rPr>
          <w:b/>
          <w:sz w:val="28"/>
          <w:szCs w:val="28"/>
        </w:rPr>
        <w:lastRenderedPageBreak/>
        <w:t>EPSMS PANEL</w:t>
      </w:r>
    </w:p>
    <w:p w:rsidR="00404603" w:rsidRDefault="00404603" w:rsidP="00404603">
      <w:pPr>
        <w:pStyle w:val="NoSpacing"/>
        <w:numPr>
          <w:ilvl w:val="0"/>
          <w:numId w:val="1"/>
        </w:numPr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1087DE84" wp14:editId="47703895">
            <wp:simplePos x="0" y="0"/>
            <wp:positionH relativeFrom="column">
              <wp:posOffset>3571875</wp:posOffset>
            </wp:positionH>
            <wp:positionV relativeFrom="paragraph">
              <wp:posOffset>17145</wp:posOffset>
            </wp:positionV>
            <wp:extent cx="2543810" cy="3543300"/>
            <wp:effectExtent l="0" t="0" r="8890" b="0"/>
            <wp:wrapSquare wrapText="bothSides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3810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Turn the switched key from </w:t>
      </w:r>
      <w:r w:rsidRPr="00DF36E2">
        <w:rPr>
          <w:b/>
        </w:rPr>
        <w:t>NORMAL</w:t>
      </w:r>
      <w:r>
        <w:t xml:space="preserve"> to </w:t>
      </w:r>
      <w:r w:rsidRPr="00DF36E2">
        <w:rPr>
          <w:b/>
        </w:rPr>
        <w:t>OVERRIDE</w:t>
      </w:r>
      <w:r>
        <w:rPr>
          <w:b/>
        </w:rPr>
        <w:t xml:space="preserve"> </w:t>
      </w:r>
      <w:r w:rsidRPr="000E62D7">
        <w:t>on the E</w:t>
      </w:r>
      <w:r>
        <w:t xml:space="preserve">mergency Power Shutdown management System (EPSMS) panel. </w:t>
      </w:r>
    </w:p>
    <w:p w:rsidR="00404603" w:rsidRDefault="00404603" w:rsidP="00404603">
      <w:pPr>
        <w:pStyle w:val="NoSpacing"/>
        <w:ind w:left="360"/>
      </w:pPr>
    </w:p>
    <w:p w:rsidR="00404603" w:rsidRDefault="00404603" w:rsidP="00404603">
      <w:pPr>
        <w:pStyle w:val="NoSpacing"/>
        <w:ind w:left="720"/>
      </w:pPr>
      <w:r>
        <w:t>(NOTE: when switching key back to NORMAL if SILENCE/PIEZO alarm goes off, twist SYSTEM/RESET/LAMP TES. button to reset.</w:t>
      </w:r>
    </w:p>
    <w:p w:rsidR="00404603" w:rsidRDefault="00404603" w:rsidP="00404603">
      <w:pPr>
        <w:pStyle w:val="NoSpacing"/>
      </w:pPr>
    </w:p>
    <w:p w:rsidR="00404603" w:rsidRDefault="00404603" w:rsidP="00404603">
      <w:pPr>
        <w:rPr>
          <w:b/>
          <w:sz w:val="28"/>
          <w:szCs w:val="28"/>
          <w:u w:val="single"/>
        </w:rPr>
      </w:pPr>
      <w:r>
        <w:rPr>
          <w:b/>
          <w:sz w:val="28"/>
          <w:szCs w:val="28"/>
          <w:u w:val="single"/>
        </w:rPr>
        <w:br w:type="page"/>
      </w:r>
    </w:p>
    <w:p w:rsidR="00404603" w:rsidRDefault="00404603" w:rsidP="00404603">
      <w:pPr>
        <w:pStyle w:val="NoSpacing"/>
        <w:rPr>
          <w:b/>
          <w:sz w:val="28"/>
          <w:szCs w:val="28"/>
        </w:rPr>
      </w:pPr>
      <w:r w:rsidRPr="000E62D7">
        <w:rPr>
          <w:b/>
          <w:sz w:val="28"/>
          <w:szCs w:val="28"/>
        </w:rPr>
        <w:lastRenderedPageBreak/>
        <w:t>HALON TANKS</w:t>
      </w:r>
    </w:p>
    <w:p w:rsidR="00404603" w:rsidRPr="000E62D7" w:rsidRDefault="00404603" w:rsidP="00404603">
      <w:pPr>
        <w:pStyle w:val="NoSpacing"/>
        <w:rPr>
          <w:b/>
          <w:sz w:val="28"/>
          <w:szCs w:val="28"/>
        </w:rPr>
      </w:pPr>
    </w:p>
    <w:p w:rsidR="00404603" w:rsidRDefault="00404603" w:rsidP="00404603">
      <w:pPr>
        <w:pStyle w:val="NoSpacing"/>
        <w:numPr>
          <w:ilvl w:val="0"/>
          <w:numId w:val="1"/>
        </w:numPr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373782AC" wp14:editId="679CD274">
            <wp:simplePos x="0" y="0"/>
            <wp:positionH relativeFrom="column">
              <wp:posOffset>2400300</wp:posOffset>
            </wp:positionH>
            <wp:positionV relativeFrom="paragraph">
              <wp:posOffset>51435</wp:posOffset>
            </wp:positionV>
            <wp:extent cx="3657600" cy="2743200"/>
            <wp:effectExtent l="0" t="0" r="0" b="0"/>
            <wp:wrapSquare wrapText="bothSides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>Removed actuator/</w:t>
      </w:r>
      <w:proofErr w:type="spellStart"/>
      <w:r>
        <w:t>selenoid</w:t>
      </w:r>
      <w:proofErr w:type="spellEnd"/>
      <w:r>
        <w:t xml:space="preserve"> from halon tanks and water sprinkler main valve</w:t>
      </w:r>
    </w:p>
    <w:p w:rsidR="00404603" w:rsidRDefault="00404603" w:rsidP="00404603">
      <w:pPr>
        <w:pStyle w:val="NoSpacing"/>
      </w:pPr>
    </w:p>
    <w:p w:rsidR="00404603" w:rsidRDefault="00404603" w:rsidP="00404603">
      <w:pPr>
        <w:pStyle w:val="NoSpacing"/>
      </w:pPr>
    </w:p>
    <w:p w:rsidR="00404603" w:rsidRDefault="00404603" w:rsidP="00404603">
      <w:pPr>
        <w:pStyle w:val="NoSpacing"/>
      </w:pPr>
    </w:p>
    <w:p w:rsidR="00404603" w:rsidRDefault="00404603" w:rsidP="00404603">
      <w:pPr>
        <w:pStyle w:val="NoSpacing"/>
      </w:pPr>
    </w:p>
    <w:p w:rsidR="00404603" w:rsidRDefault="00404603" w:rsidP="00404603">
      <w:pPr>
        <w:pStyle w:val="NoSpacing"/>
      </w:pPr>
    </w:p>
    <w:p w:rsidR="00404603" w:rsidRDefault="00404603" w:rsidP="00404603">
      <w:pPr>
        <w:pStyle w:val="NoSpacing"/>
      </w:pPr>
    </w:p>
    <w:p w:rsidR="00404603" w:rsidRDefault="00404603" w:rsidP="00404603">
      <w:pPr>
        <w:pStyle w:val="NoSpacing"/>
      </w:pPr>
    </w:p>
    <w:p w:rsidR="00404603" w:rsidRDefault="00404603" w:rsidP="00404603">
      <w:pPr>
        <w:pStyle w:val="NoSpacing"/>
      </w:pPr>
    </w:p>
    <w:p w:rsidR="00404603" w:rsidRDefault="00404603" w:rsidP="00404603">
      <w:pPr>
        <w:pStyle w:val="NoSpacing"/>
      </w:pPr>
    </w:p>
    <w:p w:rsidR="00404603" w:rsidRDefault="00404603" w:rsidP="00404603">
      <w:pPr>
        <w:pStyle w:val="NoSpacing"/>
      </w:pPr>
    </w:p>
    <w:p w:rsidR="00404603" w:rsidRDefault="00404603" w:rsidP="00404603">
      <w:pPr>
        <w:pStyle w:val="NoSpacing"/>
      </w:pPr>
    </w:p>
    <w:p w:rsidR="00404603" w:rsidRDefault="00404603" w:rsidP="00404603">
      <w:pPr>
        <w:pStyle w:val="NoSpacing"/>
      </w:pPr>
    </w:p>
    <w:p w:rsidR="00404603" w:rsidRDefault="00404603" w:rsidP="00404603">
      <w:pPr>
        <w:pStyle w:val="NoSpacing"/>
      </w:pPr>
    </w:p>
    <w:p w:rsidR="00404603" w:rsidRDefault="00404603" w:rsidP="00404603">
      <w:pPr>
        <w:pStyle w:val="NoSpacing"/>
      </w:pPr>
    </w:p>
    <w:p w:rsidR="00404603" w:rsidRDefault="00404603" w:rsidP="00404603">
      <w:pPr>
        <w:pStyle w:val="NoSpacing"/>
      </w:pPr>
    </w:p>
    <w:p w:rsidR="00404603" w:rsidRDefault="00404603" w:rsidP="00404603">
      <w:pPr>
        <w:pStyle w:val="NoSpacing"/>
      </w:pPr>
      <w:r>
        <w:tab/>
        <w:t xml:space="preserve">NOTE: The HALON tanks and water valve are spread out in various locations as noted </w:t>
      </w:r>
      <w:proofErr w:type="gramStart"/>
      <w:r>
        <w:t>below :</w:t>
      </w:r>
      <w:proofErr w:type="gramEnd"/>
    </w:p>
    <w:p w:rsidR="00404603" w:rsidRDefault="00404603" w:rsidP="00404603">
      <w:pPr>
        <w:pStyle w:val="NoSpacing"/>
      </w:pPr>
    </w:p>
    <w:p w:rsidR="00404603" w:rsidRDefault="00404603" w:rsidP="00404603">
      <w:pPr>
        <w:pStyle w:val="NoSpacing"/>
        <w:ind w:left="1530" w:hanging="270"/>
      </w:pPr>
      <w:r>
        <w:t>1. Room 160-6 (OA Room) 1 solenoid for two Halon tanks</w:t>
      </w:r>
    </w:p>
    <w:p w:rsidR="00404603" w:rsidRDefault="00404603" w:rsidP="00404603">
      <w:pPr>
        <w:pStyle w:val="NoSpacing"/>
        <w:ind w:left="1530" w:hanging="270"/>
      </w:pPr>
    </w:p>
    <w:p w:rsidR="00404603" w:rsidRDefault="00404603" w:rsidP="00404603">
      <w:pPr>
        <w:pStyle w:val="NoSpacing"/>
        <w:ind w:left="1530" w:hanging="270"/>
      </w:pPr>
      <w:r>
        <w:t>2. Room 164 (Server Room) 1 solenoid for two Halon tanks</w:t>
      </w:r>
    </w:p>
    <w:p w:rsidR="00404603" w:rsidRDefault="00404603" w:rsidP="00404603">
      <w:pPr>
        <w:pStyle w:val="NoSpacing"/>
        <w:ind w:left="1530" w:hanging="270"/>
      </w:pPr>
    </w:p>
    <w:p w:rsidR="00404603" w:rsidRDefault="00404603" w:rsidP="00404603">
      <w:pPr>
        <w:pStyle w:val="NoSpacing"/>
        <w:ind w:left="1530" w:hanging="270"/>
      </w:pPr>
      <w:r>
        <w:t>3. Room 164 (Server Room, fire sprinkler closet) 1 solenoid for water sprinkler tank</w:t>
      </w:r>
    </w:p>
    <w:p w:rsidR="00404603" w:rsidRDefault="00404603" w:rsidP="00404603">
      <w:pPr>
        <w:pStyle w:val="NoSpacing"/>
        <w:ind w:left="1530" w:hanging="270"/>
      </w:pPr>
    </w:p>
    <w:p w:rsidR="00404603" w:rsidRDefault="00404603" w:rsidP="00404603">
      <w:pPr>
        <w:pStyle w:val="NoSpacing"/>
        <w:ind w:left="1530" w:hanging="270"/>
      </w:pPr>
      <w:r>
        <w:t>4. Room 171 (Mechanical Room) 1 solenoid for three Halon tanks (NOTE: Opening mechanical room sends an alarm to LACOE Security.  Please contact LACOE Security and have them open this room).</w:t>
      </w:r>
    </w:p>
    <w:p w:rsidR="00404603" w:rsidRDefault="00404603" w:rsidP="00404603">
      <w:pPr>
        <w:pStyle w:val="NoSpacing"/>
        <w:ind w:left="1530" w:hanging="270"/>
      </w:pPr>
    </w:p>
    <w:p w:rsidR="00404603" w:rsidRDefault="00404603" w:rsidP="00404603">
      <w:pPr>
        <w:pStyle w:val="NoSpacing"/>
        <w:ind w:left="1530" w:hanging="270"/>
      </w:pPr>
      <w:r>
        <w:t>5. Room 154 (Computer Operations Stock Room) 1 solenoid for small Halon tank, 1 solenoid for two larger Halon tanks.</w:t>
      </w:r>
    </w:p>
    <w:p w:rsidR="00404603" w:rsidRDefault="00404603" w:rsidP="00404603"/>
    <w:p w:rsidR="00404603" w:rsidRPr="000E62D7" w:rsidRDefault="00404603" w:rsidP="00404603">
      <w:pPr>
        <w:rPr>
          <w:b/>
          <w:sz w:val="28"/>
          <w:szCs w:val="28"/>
        </w:rPr>
      </w:pPr>
      <w:r w:rsidRPr="000E62D7">
        <w:rPr>
          <w:b/>
          <w:sz w:val="28"/>
          <w:szCs w:val="28"/>
        </w:rPr>
        <w:t>End of Procedure</w:t>
      </w:r>
    </w:p>
    <w:p w:rsidR="00404603" w:rsidRDefault="00404603" w:rsidP="00404603">
      <w:pPr>
        <w:pStyle w:val="ListParagraph"/>
        <w:numPr>
          <w:ilvl w:val="0"/>
          <w:numId w:val="1"/>
        </w:numPr>
      </w:pPr>
      <w:r>
        <w:t xml:space="preserve"> At this point, hot work or any task previously approved requiring deactivation of the alarm system can now proceed.</w:t>
      </w:r>
      <w:r>
        <w:br w:type="page"/>
      </w:r>
    </w:p>
    <w:p w:rsidR="00404603" w:rsidRPr="000E62D7" w:rsidRDefault="00404603" w:rsidP="00404603">
      <w:pPr>
        <w:pStyle w:val="NoSpacing"/>
        <w:rPr>
          <w:b/>
          <w:sz w:val="40"/>
          <w:szCs w:val="40"/>
        </w:rPr>
      </w:pPr>
      <w:r>
        <w:rPr>
          <w:b/>
          <w:sz w:val="40"/>
          <w:szCs w:val="40"/>
        </w:rPr>
        <w:lastRenderedPageBreak/>
        <w:t>RE</w:t>
      </w:r>
      <w:r w:rsidRPr="000E62D7">
        <w:rPr>
          <w:b/>
          <w:sz w:val="40"/>
          <w:szCs w:val="40"/>
        </w:rPr>
        <w:t xml:space="preserve">-ACTIVATING THE LACOE DATA CENTER </w:t>
      </w:r>
    </w:p>
    <w:p w:rsidR="00404603" w:rsidRDefault="00404603" w:rsidP="00404603">
      <w:pPr>
        <w:pStyle w:val="NoSpacing"/>
        <w:rPr>
          <w:b/>
          <w:sz w:val="40"/>
          <w:szCs w:val="40"/>
        </w:rPr>
      </w:pPr>
      <w:r>
        <w:rPr>
          <w:b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0642A168" wp14:editId="4536D086">
                <wp:simplePos x="0" y="0"/>
                <wp:positionH relativeFrom="column">
                  <wp:posOffset>19050</wp:posOffset>
                </wp:positionH>
                <wp:positionV relativeFrom="paragraph">
                  <wp:posOffset>299720</wp:posOffset>
                </wp:positionV>
                <wp:extent cx="6334125" cy="38100"/>
                <wp:effectExtent l="0" t="0" r="28575" b="19050"/>
                <wp:wrapNone/>
                <wp:docPr id="29" name="Straight Connector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 flipV="1">
                          <a:off x="0" y="0"/>
                          <a:ext cx="6334125" cy="381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B801529" id="Straight Connector 2" o:spid="_x0000_s1026" style="position:absolute;flip:y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1.5pt,23.6pt" to="500.25pt,26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" strokecolor="#5b9bd5 [3204]" strokeweight=".5pt">
                <v:stroke joinstyle="miter"/>
                <o:lock v:ext="edit" shapetype="f"/>
              </v:line>
            </w:pict>
          </mc:Fallback>
        </mc:AlternateContent>
      </w:r>
      <w:r w:rsidRPr="000E62D7">
        <w:rPr>
          <w:b/>
          <w:sz w:val="40"/>
          <w:szCs w:val="40"/>
        </w:rPr>
        <w:t>FIRE ALARM PANEL (FAP)</w:t>
      </w:r>
    </w:p>
    <w:p w:rsidR="00404603" w:rsidRPr="000E62D7" w:rsidRDefault="00404603" w:rsidP="00404603">
      <w:pPr>
        <w:pStyle w:val="NoSpacing"/>
        <w:ind w:left="360"/>
        <w:rPr>
          <w:b/>
          <w:sz w:val="40"/>
          <w:szCs w:val="40"/>
        </w:rPr>
      </w:pPr>
    </w:p>
    <w:p w:rsidR="00404603" w:rsidRDefault="00404603" w:rsidP="00404603">
      <w:pPr>
        <w:pStyle w:val="NoSpacing"/>
        <w:rPr>
          <w:b/>
          <w:sz w:val="28"/>
          <w:szCs w:val="28"/>
        </w:rPr>
      </w:pPr>
      <w:r>
        <w:rPr>
          <w:b/>
          <w:sz w:val="28"/>
          <w:szCs w:val="28"/>
        </w:rPr>
        <w:t>Preparatory Step</w:t>
      </w:r>
    </w:p>
    <w:p w:rsidR="00404603" w:rsidRDefault="00404603" w:rsidP="00404603">
      <w:pPr>
        <w:pStyle w:val="NoSpacing"/>
        <w:ind w:left="360"/>
      </w:pPr>
      <w:r w:rsidRPr="0083092B">
        <w:t xml:space="preserve">Before </w:t>
      </w:r>
      <w:r>
        <w:t xml:space="preserve">attempting to re-activate the fire alarm panel, </w:t>
      </w:r>
      <w:r w:rsidRPr="00160397">
        <w:rPr>
          <w:b/>
        </w:rPr>
        <w:t>check ALL the sensors</w:t>
      </w:r>
      <w:r>
        <w:t xml:space="preserve"> if any are activated or detect an abnormal situation i.e. excessive dust, smoke, loose wiring, etc. </w:t>
      </w:r>
    </w:p>
    <w:p w:rsidR="00404603" w:rsidRDefault="00404603" w:rsidP="00404603">
      <w:pPr>
        <w:pStyle w:val="NoSpacing"/>
        <w:ind w:left="360"/>
      </w:pPr>
    </w:p>
    <w:p w:rsidR="00404603" w:rsidRDefault="00404603" w:rsidP="00404603">
      <w:pPr>
        <w:pStyle w:val="NoSpacing"/>
        <w:ind w:left="360"/>
      </w:pPr>
    </w:p>
    <w:p w:rsidR="00404603" w:rsidRDefault="00404603" w:rsidP="00404603">
      <w:pPr>
        <w:pStyle w:val="NoSpacing"/>
        <w:ind w:left="3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62EA71EE" wp14:editId="57219BB7">
                <wp:simplePos x="0" y="0"/>
                <wp:positionH relativeFrom="column">
                  <wp:posOffset>-1371600</wp:posOffset>
                </wp:positionH>
                <wp:positionV relativeFrom="paragraph">
                  <wp:posOffset>8255</wp:posOffset>
                </wp:positionV>
                <wp:extent cx="6429375" cy="1171575"/>
                <wp:effectExtent l="9525" t="8890" r="9525" b="10160"/>
                <wp:wrapNone/>
                <wp:docPr id="28" name="Rectangle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429375" cy="1171575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136EF1D" id="Rectangle 9" o:spid="_x0000_s1026" style="position:absolute;margin-left:-108pt;margin-top:.65pt;width:506.25pt;height:92.25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" filled="f"/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83840" behindDoc="0" locked="0" layoutInCell="1" allowOverlap="1" wp14:anchorId="3F5F96AB" wp14:editId="5123FA22">
            <wp:simplePos x="0" y="0"/>
            <wp:positionH relativeFrom="column">
              <wp:posOffset>5105400</wp:posOffset>
            </wp:positionH>
            <wp:positionV relativeFrom="paragraph">
              <wp:posOffset>113030</wp:posOffset>
            </wp:positionV>
            <wp:extent cx="1152525" cy="885825"/>
            <wp:effectExtent l="19050" t="0" r="9525" b="0"/>
            <wp:wrapSquare wrapText="bothSides"/>
            <wp:docPr id="2" name="Picture 4" descr="http://upload.wikimedia.org/wikipedia/en/8/87/Old-style_Stop_Sign(MUTCD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://upload.wikimedia.org/wikipedia/en/8/87/Old-style_Stop_Sign(MUTCD)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2525" cy="885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82816" behindDoc="0" locked="0" layoutInCell="1" allowOverlap="1" wp14:anchorId="6C3FC649" wp14:editId="65A6D9D9">
            <wp:simplePos x="0" y="0"/>
            <wp:positionH relativeFrom="column">
              <wp:posOffset>19050</wp:posOffset>
            </wp:positionH>
            <wp:positionV relativeFrom="paragraph">
              <wp:posOffset>151130</wp:posOffset>
            </wp:positionV>
            <wp:extent cx="1152525" cy="847725"/>
            <wp:effectExtent l="19050" t="0" r="9525" b="0"/>
            <wp:wrapSquare wrapText="bothSides"/>
            <wp:docPr id="19" name="Picture 19" descr="http://postedat.files.wordpress.com/2009/11/stop-sig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postedat.files.wordpress.com/2009/11/stop-sign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2525" cy="847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404603" w:rsidRDefault="00404603" w:rsidP="00404603">
      <w:pPr>
        <w:pStyle w:val="NoSpacing"/>
        <w:ind w:left="360"/>
        <w:jc w:val="both"/>
      </w:pPr>
      <w:r>
        <w:t>If staff are unable to resolve the abnormal condition detected by the sensors</w:t>
      </w:r>
      <w:r w:rsidRPr="00160397">
        <w:rPr>
          <w:b/>
        </w:rPr>
        <w:t>, do not proceed</w:t>
      </w:r>
      <w:r>
        <w:t xml:space="preserve"> with re-activating the alarm panel and call the emergency contact phone numbers.</w:t>
      </w:r>
    </w:p>
    <w:p w:rsidR="00404603" w:rsidRDefault="00404603" w:rsidP="00404603">
      <w:pPr>
        <w:pStyle w:val="NoSpacing"/>
        <w:ind w:left="360"/>
      </w:pPr>
    </w:p>
    <w:p w:rsidR="00404603" w:rsidRDefault="00404603" w:rsidP="00404603">
      <w:pPr>
        <w:pStyle w:val="NoSpacing"/>
        <w:ind w:left="360"/>
      </w:pPr>
    </w:p>
    <w:p w:rsidR="00404603" w:rsidRDefault="00404603" w:rsidP="00404603">
      <w:pPr>
        <w:pStyle w:val="NoSpacing"/>
        <w:ind w:left="360"/>
      </w:pPr>
    </w:p>
    <w:p w:rsidR="00404603" w:rsidRDefault="00404603" w:rsidP="00404603">
      <w:pPr>
        <w:pStyle w:val="NoSpacing"/>
        <w:ind w:left="360"/>
      </w:pPr>
    </w:p>
    <w:p w:rsidR="00404603" w:rsidRPr="0083092B" w:rsidRDefault="00404603" w:rsidP="00404603">
      <w:pPr>
        <w:pStyle w:val="NoSpacing"/>
        <w:ind w:left="360"/>
      </w:pPr>
    </w:p>
    <w:p w:rsidR="00404603" w:rsidRPr="00942DC4" w:rsidRDefault="00404603" w:rsidP="00404603">
      <w:pPr>
        <w:pStyle w:val="NoSpacing"/>
        <w:rPr>
          <w:b/>
          <w:sz w:val="28"/>
          <w:szCs w:val="28"/>
        </w:rPr>
      </w:pPr>
      <w:r>
        <w:rPr>
          <w:b/>
          <w:sz w:val="28"/>
          <w:szCs w:val="28"/>
        </w:rPr>
        <w:t>RM30U – Solenoid Control Cards</w:t>
      </w:r>
    </w:p>
    <w:p w:rsidR="00404603" w:rsidRDefault="00404603" w:rsidP="00404603">
      <w:pPr>
        <w:pStyle w:val="NoSpacing"/>
        <w:numPr>
          <w:ilvl w:val="0"/>
          <w:numId w:val="2"/>
        </w:num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4D00596F" wp14:editId="2173DDFA">
            <wp:simplePos x="0" y="0"/>
            <wp:positionH relativeFrom="column">
              <wp:posOffset>1466850</wp:posOffset>
            </wp:positionH>
            <wp:positionV relativeFrom="paragraph">
              <wp:posOffset>43180</wp:posOffset>
            </wp:positionV>
            <wp:extent cx="4933950" cy="2924175"/>
            <wp:effectExtent l="0" t="0" r="0" b="9525"/>
            <wp:wrapSquare wrapText="bothSides"/>
            <wp:docPr id="14" name="Picture 14" descr="C:\Users\mendoza_rolando\AppData\Local\Temp\WPDNSE\{00000002-0000-0000-0200-000000000000}\IMG_01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mendoza_rolando\AppData\Local\Temp\WPDNSE\{00000002-0000-0000-0200-000000000000}\IMG_0119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3950" cy="292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45489D">
        <w:t xml:space="preserve"> Flip from DISC to NOR</w:t>
      </w:r>
      <w:r>
        <w:t>M the switch on each of the (5)</w:t>
      </w:r>
      <w:r w:rsidRPr="0045489D">
        <w:t xml:space="preserve"> RM-30U cards.</w:t>
      </w:r>
      <w:r>
        <w:t xml:space="preserve"> NOTE: the switch handles will lean towards </w:t>
      </w:r>
      <w:r w:rsidRPr="009E7374">
        <w:rPr>
          <w:b/>
        </w:rPr>
        <w:t>LEFT.</w:t>
      </w:r>
    </w:p>
    <w:p w:rsidR="00404603" w:rsidRPr="0045489D" w:rsidRDefault="00404603" w:rsidP="00404603">
      <w:pPr>
        <w:pStyle w:val="NoSpacing"/>
        <w:ind w:left="720"/>
      </w:pPr>
    </w:p>
    <w:p w:rsidR="00404603" w:rsidRDefault="00404603" w:rsidP="00404603">
      <w:pPr>
        <w:pStyle w:val="NoSpacing"/>
        <w:rPr>
          <w:b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751793D0" wp14:editId="248E8428">
                <wp:simplePos x="0" y="0"/>
                <wp:positionH relativeFrom="column">
                  <wp:posOffset>2276475</wp:posOffset>
                </wp:positionH>
                <wp:positionV relativeFrom="paragraph">
                  <wp:posOffset>140970</wp:posOffset>
                </wp:positionV>
                <wp:extent cx="3743325" cy="371475"/>
                <wp:effectExtent l="0" t="0" r="28575" b="28575"/>
                <wp:wrapNone/>
                <wp:docPr id="27" name="Rectangle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743325" cy="3714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  <a:prstDash val="sys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7ECDB01" id="Rectangle 19" o:spid="_x0000_s1026" style="position:absolute;margin-left:179.25pt;margin-top:11.1pt;width:294.75pt;height:29.2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" filled="f" strokecolor="#c00000" strokeweight="1pt">
                <v:stroke dashstyle="3 1"/>
                <v:path arrowok="t"/>
              </v:rect>
            </w:pict>
          </mc:Fallback>
        </mc:AlternateContent>
      </w:r>
    </w:p>
    <w:p w:rsidR="00404603" w:rsidRDefault="00404603" w:rsidP="00404603">
      <w:pPr>
        <w:pStyle w:val="NoSpacing"/>
        <w:rPr>
          <w:b/>
          <w:sz w:val="28"/>
          <w:szCs w:val="28"/>
        </w:rPr>
      </w:pPr>
    </w:p>
    <w:p w:rsidR="00404603" w:rsidRDefault="00404603" w:rsidP="00404603">
      <w:pPr>
        <w:pStyle w:val="NoSpacing"/>
        <w:rPr>
          <w:b/>
          <w:sz w:val="28"/>
          <w:szCs w:val="28"/>
        </w:rPr>
      </w:pPr>
    </w:p>
    <w:p w:rsidR="00404603" w:rsidRDefault="00404603" w:rsidP="00404603">
      <w:pPr>
        <w:pStyle w:val="NoSpacing"/>
        <w:rPr>
          <w:b/>
          <w:sz w:val="28"/>
          <w:szCs w:val="28"/>
        </w:rPr>
      </w:pPr>
    </w:p>
    <w:p w:rsidR="00404603" w:rsidRDefault="00404603" w:rsidP="00404603">
      <w:pPr>
        <w:pStyle w:val="NoSpacing"/>
        <w:rPr>
          <w:b/>
          <w:sz w:val="28"/>
          <w:szCs w:val="28"/>
        </w:rPr>
      </w:pPr>
    </w:p>
    <w:p w:rsidR="00404603" w:rsidRDefault="00404603" w:rsidP="00404603">
      <w:pPr>
        <w:pStyle w:val="NoSpacing"/>
        <w:rPr>
          <w:b/>
          <w:sz w:val="28"/>
          <w:szCs w:val="28"/>
        </w:rPr>
      </w:pPr>
    </w:p>
    <w:p w:rsidR="00404603" w:rsidRDefault="00404603" w:rsidP="00404603">
      <w:pPr>
        <w:pStyle w:val="NoSpacing"/>
        <w:rPr>
          <w:b/>
          <w:sz w:val="28"/>
          <w:szCs w:val="28"/>
        </w:rPr>
      </w:pPr>
    </w:p>
    <w:p w:rsidR="00404603" w:rsidRDefault="00404603" w:rsidP="00404603">
      <w:pPr>
        <w:pStyle w:val="NoSpacing"/>
        <w:rPr>
          <w:b/>
          <w:sz w:val="28"/>
          <w:szCs w:val="28"/>
        </w:rPr>
      </w:pPr>
    </w:p>
    <w:p w:rsidR="00404603" w:rsidRDefault="00404603" w:rsidP="00404603">
      <w:pPr>
        <w:pStyle w:val="NoSpacing"/>
        <w:rPr>
          <w:b/>
          <w:sz w:val="28"/>
          <w:szCs w:val="28"/>
        </w:rPr>
      </w:pPr>
    </w:p>
    <w:p w:rsidR="00404603" w:rsidRDefault="00404603" w:rsidP="00404603">
      <w:pPr>
        <w:pStyle w:val="NoSpacing"/>
        <w:rPr>
          <w:b/>
          <w:sz w:val="28"/>
          <w:szCs w:val="28"/>
        </w:rPr>
      </w:pPr>
    </w:p>
    <w:p w:rsidR="00404603" w:rsidRDefault="00404603" w:rsidP="00404603">
      <w:pPr>
        <w:pStyle w:val="NoSpacing"/>
        <w:rPr>
          <w:b/>
          <w:sz w:val="28"/>
          <w:szCs w:val="28"/>
        </w:rPr>
      </w:pPr>
    </w:p>
    <w:p w:rsidR="00404603" w:rsidRDefault="00404603" w:rsidP="00404603">
      <w:pPr>
        <w:pStyle w:val="NoSpacing"/>
        <w:rPr>
          <w:b/>
          <w:sz w:val="28"/>
          <w:szCs w:val="28"/>
        </w:rPr>
      </w:pPr>
    </w:p>
    <w:p w:rsidR="00404603" w:rsidRDefault="00404603" w:rsidP="00404603">
      <w:pPr>
        <w:pStyle w:val="NoSpacing"/>
        <w:rPr>
          <w:b/>
          <w:sz w:val="28"/>
          <w:szCs w:val="28"/>
        </w:rPr>
      </w:pPr>
    </w:p>
    <w:p w:rsidR="00404603" w:rsidRPr="00942DC4" w:rsidRDefault="00404603" w:rsidP="00404603">
      <w:pPr>
        <w:pStyle w:val="NoSpacing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anchor distT="0" distB="0" distL="114300" distR="114300" simplePos="0" relativeHeight="251669504" behindDoc="0" locked="0" layoutInCell="1" allowOverlap="1" wp14:anchorId="0A70B419" wp14:editId="20B9D416">
            <wp:simplePos x="0" y="0"/>
            <wp:positionH relativeFrom="column">
              <wp:posOffset>3067050</wp:posOffset>
            </wp:positionH>
            <wp:positionV relativeFrom="paragraph">
              <wp:posOffset>47625</wp:posOffset>
            </wp:positionV>
            <wp:extent cx="3381375" cy="3943350"/>
            <wp:effectExtent l="19050" t="0" r="9525" b="0"/>
            <wp:wrapSquare wrapText="bothSides"/>
            <wp:docPr id="15" name="Picture 15" descr="C:\Users\mendoza_rolando\AppData\Local\Microsoft\Windows\Temporary Internet Files\Content.Word\IMG_01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mendoza_rolando\AppData\Local\Microsoft\Windows\Temporary Internet Files\Content.Word\IMG_0118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1375" cy="394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sz w:val="28"/>
          <w:szCs w:val="28"/>
        </w:rPr>
        <w:t>SM30 – Horn and Halon Circuits</w:t>
      </w:r>
    </w:p>
    <w:p w:rsidR="00404603" w:rsidRDefault="00404603" w:rsidP="00404603">
      <w:pPr>
        <w:pStyle w:val="NoSpacing"/>
        <w:numPr>
          <w:ilvl w:val="0"/>
          <w:numId w:val="2"/>
        </w:numPr>
      </w:pPr>
      <w:r w:rsidRPr="0045489D">
        <w:t xml:space="preserve"> </w:t>
      </w:r>
      <w:r>
        <w:t xml:space="preserve">Slide </w:t>
      </w:r>
      <w:r w:rsidRPr="009E7374">
        <w:rPr>
          <w:b/>
        </w:rPr>
        <w:t>UP</w:t>
      </w:r>
      <w:r>
        <w:t xml:space="preserve"> </w:t>
      </w:r>
      <w:r w:rsidRPr="0045489D">
        <w:t xml:space="preserve">from OPERATED to NORMAL </w:t>
      </w:r>
      <w:r>
        <w:t xml:space="preserve">on </w:t>
      </w:r>
      <w:r w:rsidRPr="0045489D">
        <w:t>both switches on SM-30 card.</w:t>
      </w:r>
    </w:p>
    <w:p w:rsidR="00404603" w:rsidRDefault="00404603" w:rsidP="00404603">
      <w:pPr>
        <w:pStyle w:val="NoSpacing"/>
        <w:ind w:left="360"/>
      </w:pPr>
    </w:p>
    <w:p w:rsidR="00404603" w:rsidRDefault="00404603" w:rsidP="00404603">
      <w:pPr>
        <w:pStyle w:val="NoSpacing"/>
        <w:ind w:left="360"/>
      </w:pPr>
    </w:p>
    <w:p w:rsidR="00404603" w:rsidRDefault="00404603" w:rsidP="00404603">
      <w:pPr>
        <w:pStyle w:val="NoSpacing"/>
        <w:ind w:left="360"/>
      </w:pPr>
    </w:p>
    <w:p w:rsidR="00404603" w:rsidRDefault="00404603" w:rsidP="00404603">
      <w:pPr>
        <w:pStyle w:val="NoSpacing"/>
        <w:ind w:left="360"/>
      </w:pPr>
    </w:p>
    <w:p w:rsidR="00404603" w:rsidRDefault="00404603" w:rsidP="00404603">
      <w:pPr>
        <w:pStyle w:val="NoSpacing"/>
        <w:ind w:left="360"/>
      </w:pPr>
    </w:p>
    <w:p w:rsidR="00404603" w:rsidRDefault="00404603" w:rsidP="00404603">
      <w:pPr>
        <w:pStyle w:val="NoSpacing"/>
        <w:ind w:left="360"/>
      </w:pPr>
    </w:p>
    <w:p w:rsidR="00404603" w:rsidRDefault="00404603" w:rsidP="00404603">
      <w:pPr>
        <w:pStyle w:val="NoSpacing"/>
        <w:ind w:left="360"/>
      </w:pPr>
    </w:p>
    <w:p w:rsidR="00404603" w:rsidRDefault="00404603" w:rsidP="00404603">
      <w:pPr>
        <w:pStyle w:val="NoSpacing"/>
        <w:ind w:left="360"/>
      </w:pPr>
    </w:p>
    <w:p w:rsidR="00404603" w:rsidRDefault="00404603" w:rsidP="00404603">
      <w:pPr>
        <w:pStyle w:val="NoSpacing"/>
        <w:ind w:left="3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140A21E4" wp14:editId="63C2EFC2">
                <wp:simplePos x="0" y="0"/>
                <wp:positionH relativeFrom="column">
                  <wp:posOffset>3743325</wp:posOffset>
                </wp:positionH>
                <wp:positionV relativeFrom="paragraph">
                  <wp:posOffset>144780</wp:posOffset>
                </wp:positionV>
                <wp:extent cx="1647825" cy="552450"/>
                <wp:effectExtent l="0" t="0" r="28575" b="19050"/>
                <wp:wrapNone/>
                <wp:docPr id="26" name="Rectangle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647825" cy="5524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  <a:prstDash val="sys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BB4A978" id="Rectangle 20" o:spid="_x0000_s1026" style="position:absolute;margin-left:294.75pt;margin-top:11.4pt;width:129.75pt;height:43.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" filled="f" strokecolor="#c00000" strokeweight="1pt">
                <v:stroke dashstyle="3 1"/>
                <v:path arrowok="t"/>
              </v:rect>
            </w:pict>
          </mc:Fallback>
        </mc:AlternateContent>
      </w:r>
    </w:p>
    <w:p w:rsidR="00404603" w:rsidRDefault="00404603" w:rsidP="00404603">
      <w:pPr>
        <w:pStyle w:val="NoSpacing"/>
        <w:ind w:left="360"/>
      </w:pPr>
    </w:p>
    <w:p w:rsidR="00404603" w:rsidRDefault="00404603" w:rsidP="00404603">
      <w:pPr>
        <w:pStyle w:val="NoSpacing"/>
        <w:ind w:left="360"/>
      </w:pPr>
    </w:p>
    <w:p w:rsidR="00404603" w:rsidRDefault="00404603" w:rsidP="00404603">
      <w:pPr>
        <w:pStyle w:val="NoSpacing"/>
        <w:ind w:left="360"/>
      </w:pPr>
    </w:p>
    <w:p w:rsidR="00404603" w:rsidRDefault="00404603" w:rsidP="00404603">
      <w:pPr>
        <w:pStyle w:val="NoSpacing"/>
        <w:ind w:left="360"/>
      </w:pPr>
    </w:p>
    <w:p w:rsidR="00404603" w:rsidRDefault="00404603" w:rsidP="00404603">
      <w:pPr>
        <w:pStyle w:val="NoSpacing"/>
        <w:ind w:left="360"/>
      </w:pPr>
    </w:p>
    <w:p w:rsidR="00404603" w:rsidRDefault="00404603" w:rsidP="00404603">
      <w:pPr>
        <w:pStyle w:val="NoSpacing"/>
        <w:ind w:left="360"/>
      </w:pPr>
    </w:p>
    <w:p w:rsidR="00404603" w:rsidRDefault="00404603" w:rsidP="00404603">
      <w:pPr>
        <w:pStyle w:val="NoSpacing"/>
        <w:ind w:left="360"/>
      </w:pPr>
    </w:p>
    <w:p w:rsidR="00404603" w:rsidRDefault="00404603" w:rsidP="00404603">
      <w:pPr>
        <w:pStyle w:val="NoSpacing"/>
        <w:ind w:left="360"/>
      </w:pPr>
    </w:p>
    <w:p w:rsidR="00404603" w:rsidRDefault="00404603" w:rsidP="00404603">
      <w:pPr>
        <w:pStyle w:val="NoSpacing"/>
        <w:ind w:left="360"/>
      </w:pPr>
    </w:p>
    <w:p w:rsidR="00404603" w:rsidRDefault="00404603" w:rsidP="00404603">
      <w:pPr>
        <w:pStyle w:val="NoSpacing"/>
        <w:ind w:left="360"/>
      </w:pPr>
    </w:p>
    <w:p w:rsidR="00404603" w:rsidRDefault="00404603" w:rsidP="00404603">
      <w:pPr>
        <w:pStyle w:val="NoSpacing"/>
        <w:ind w:left="360"/>
      </w:pPr>
    </w:p>
    <w:p w:rsidR="00404603" w:rsidRDefault="00404603" w:rsidP="00404603">
      <w:pPr>
        <w:pStyle w:val="NoSpacing"/>
        <w:ind w:left="360"/>
      </w:pPr>
    </w:p>
    <w:p w:rsidR="00404603" w:rsidRDefault="00404603" w:rsidP="00404603">
      <w:pPr>
        <w:pStyle w:val="NoSpacing"/>
        <w:ind w:left="360"/>
      </w:pPr>
    </w:p>
    <w:p w:rsidR="00404603" w:rsidRDefault="00404603" w:rsidP="00404603">
      <w:pPr>
        <w:pStyle w:val="NoSpacing"/>
        <w:ind w:left="360"/>
      </w:pPr>
    </w:p>
    <w:p w:rsidR="00404603" w:rsidRPr="00942DC4" w:rsidRDefault="00404603" w:rsidP="00404603">
      <w:pPr>
        <w:pStyle w:val="NoSpacing"/>
        <w:rPr>
          <w:b/>
          <w:sz w:val="28"/>
          <w:szCs w:val="28"/>
        </w:rPr>
      </w:pPr>
      <w:r w:rsidRPr="00942DC4">
        <w:rPr>
          <w:b/>
          <w:sz w:val="28"/>
          <w:szCs w:val="28"/>
        </w:rPr>
        <w:t>SYSTEM 3 PANEL</w:t>
      </w:r>
    </w:p>
    <w:p w:rsidR="00404603" w:rsidRDefault="00404603" w:rsidP="00404603">
      <w:pPr>
        <w:pStyle w:val="NoSpacing"/>
        <w:numPr>
          <w:ilvl w:val="0"/>
          <w:numId w:val="2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4874CDB4" wp14:editId="44043F44">
                <wp:simplePos x="0" y="0"/>
                <wp:positionH relativeFrom="column">
                  <wp:posOffset>4505325</wp:posOffset>
                </wp:positionH>
                <wp:positionV relativeFrom="paragraph">
                  <wp:posOffset>392430</wp:posOffset>
                </wp:positionV>
                <wp:extent cx="885825" cy="1104900"/>
                <wp:effectExtent l="0" t="0" r="28575" b="19050"/>
                <wp:wrapNone/>
                <wp:docPr id="25" name="Rectangle 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85825" cy="11049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  <a:prstDash val="sys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AC93A1C" id="Rectangle 21" o:spid="_x0000_s1026" style="position:absolute;margin-left:354.75pt;margin-top:30.9pt;width:69.75pt;height:87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" filled="f" strokecolor="#c00000" strokeweight="1pt">
                <v:stroke dashstyle="3 1"/>
                <v:path arrowok="t"/>
              </v:rect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71552" behindDoc="0" locked="0" layoutInCell="1" allowOverlap="1" wp14:anchorId="71FBFB7A" wp14:editId="6AEB671C">
            <wp:simplePos x="0" y="0"/>
            <wp:positionH relativeFrom="column">
              <wp:posOffset>3019425</wp:posOffset>
            </wp:positionH>
            <wp:positionV relativeFrom="paragraph">
              <wp:posOffset>40005</wp:posOffset>
            </wp:positionV>
            <wp:extent cx="3333750" cy="1990725"/>
            <wp:effectExtent l="0" t="0" r="0" b="9525"/>
            <wp:wrapSquare wrapText="bothSides"/>
            <wp:docPr id="13" name="Picture 13" descr="C:\Users\mendoza_rolando\AppData\Local\Temp\WPDNSE\{00000002-0000-0000-0200-000000000000}\IMG_01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mendoza_rolando\AppData\Local\Temp\WPDNSE\{00000002-0000-0000-0200-000000000000}\IMG_0120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3750" cy="199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45489D">
        <w:t xml:space="preserve"> </w:t>
      </w:r>
      <w:r>
        <w:t>Re-c</w:t>
      </w:r>
      <w:r w:rsidRPr="0045489D">
        <w:t>onnect wire #32. This is the wire that sends a signal to the bell.</w:t>
      </w:r>
      <w:r>
        <w:t xml:space="preserve"> </w:t>
      </w:r>
      <w:r w:rsidRPr="0045489D">
        <w:t xml:space="preserve">Flip TROUBLE ALARM switch from </w:t>
      </w:r>
      <w:r w:rsidRPr="007F1ECF">
        <w:rPr>
          <w:b/>
        </w:rPr>
        <w:t>SILENCE</w:t>
      </w:r>
      <w:r w:rsidRPr="0045489D">
        <w:t xml:space="preserve"> to </w:t>
      </w:r>
      <w:r w:rsidRPr="007F1ECF">
        <w:rPr>
          <w:b/>
        </w:rPr>
        <w:t>TROUBLE</w:t>
      </w:r>
      <w:r w:rsidRPr="0045489D">
        <w:t>.</w:t>
      </w:r>
    </w:p>
    <w:p w:rsidR="00404603" w:rsidRDefault="00404603" w:rsidP="00404603">
      <w:pPr>
        <w:pStyle w:val="ListParagraph"/>
      </w:pPr>
    </w:p>
    <w:p w:rsidR="00404603" w:rsidRDefault="00404603" w:rsidP="00404603">
      <w:pPr>
        <w:pStyle w:val="NoSpacing"/>
      </w:pPr>
    </w:p>
    <w:p w:rsidR="00404603" w:rsidRDefault="00404603" w:rsidP="00404603">
      <w:pPr>
        <w:pStyle w:val="NoSpacing"/>
      </w:pPr>
    </w:p>
    <w:p w:rsidR="00404603" w:rsidRDefault="00404603" w:rsidP="00404603">
      <w:pPr>
        <w:pStyle w:val="NoSpacing"/>
      </w:pPr>
    </w:p>
    <w:p w:rsidR="00404603" w:rsidRDefault="00404603" w:rsidP="00404603">
      <w:pPr>
        <w:pStyle w:val="NoSpacing"/>
      </w:pPr>
    </w:p>
    <w:p w:rsidR="00404603" w:rsidRDefault="00404603" w:rsidP="00404603">
      <w:pPr>
        <w:pStyle w:val="NoSpacing"/>
      </w:pPr>
    </w:p>
    <w:p w:rsidR="00404603" w:rsidRDefault="00404603" w:rsidP="00404603">
      <w:pPr>
        <w:pStyle w:val="NoSpacing"/>
      </w:pPr>
    </w:p>
    <w:p w:rsidR="00404603" w:rsidRDefault="00404603" w:rsidP="00404603">
      <w:pPr>
        <w:pStyle w:val="ListParagraph"/>
      </w:pPr>
    </w:p>
    <w:p w:rsidR="00404603" w:rsidRDefault="00404603" w:rsidP="00404603">
      <w:pPr>
        <w:pStyle w:val="ListParagraph"/>
      </w:pPr>
    </w:p>
    <w:p w:rsidR="00404603" w:rsidRDefault="00404603" w:rsidP="00404603">
      <w:pPr>
        <w:pStyle w:val="ListParagraph"/>
      </w:pPr>
    </w:p>
    <w:p w:rsidR="00404603" w:rsidRDefault="00404603" w:rsidP="00404603">
      <w:pPr>
        <w:pStyle w:val="ListParagraph"/>
      </w:pPr>
    </w:p>
    <w:p w:rsidR="00404603" w:rsidRDefault="00404603" w:rsidP="00404603">
      <w:pPr>
        <w:pStyle w:val="ListParagraph"/>
      </w:pPr>
    </w:p>
    <w:p w:rsidR="00404603" w:rsidRDefault="00404603" w:rsidP="00404603">
      <w:pPr>
        <w:pStyle w:val="ListParagraph"/>
      </w:pPr>
    </w:p>
    <w:p w:rsidR="00404603" w:rsidRDefault="00404603" w:rsidP="00404603">
      <w:pPr>
        <w:pStyle w:val="ListParagraph"/>
      </w:pPr>
    </w:p>
    <w:p w:rsidR="00404603" w:rsidRPr="0045489D" w:rsidRDefault="00404603" w:rsidP="00404603">
      <w:pPr>
        <w:pStyle w:val="NoSpacing"/>
        <w:ind w:left="720"/>
      </w:pPr>
    </w:p>
    <w:p w:rsidR="00404603" w:rsidRDefault="00404603" w:rsidP="00404603">
      <w:pPr>
        <w:pStyle w:val="NoSpacing"/>
        <w:numPr>
          <w:ilvl w:val="0"/>
          <w:numId w:val="2"/>
        </w:numPr>
      </w:pPr>
      <w:r>
        <w:rPr>
          <w:noProof/>
        </w:rPr>
        <w:drawing>
          <wp:anchor distT="0" distB="0" distL="114300" distR="114300" simplePos="0" relativeHeight="251673600" behindDoc="0" locked="0" layoutInCell="1" allowOverlap="1" wp14:anchorId="63DF9DAC" wp14:editId="14B0BD1C">
            <wp:simplePos x="0" y="0"/>
            <wp:positionH relativeFrom="column">
              <wp:posOffset>3152775</wp:posOffset>
            </wp:positionH>
            <wp:positionV relativeFrom="paragraph">
              <wp:posOffset>41275</wp:posOffset>
            </wp:positionV>
            <wp:extent cx="3200400" cy="2219325"/>
            <wp:effectExtent l="0" t="0" r="0" b="9525"/>
            <wp:wrapSquare wrapText="bothSides"/>
            <wp:docPr id="11" name="Picture 11" descr="C:\Users\mendoza_rolando\AppData\Local\Temp\WPDNSE\{00000002-0000-0000-0200-000000000000}\IMG_012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endoza_rolando\AppData\Local\Temp\WPDNSE\{00000002-0000-0000-0200-000000000000}\IMG_0121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21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45489D">
        <w:t xml:space="preserve"> </w:t>
      </w:r>
      <w:r>
        <w:t>Re-c</w:t>
      </w:r>
      <w:r w:rsidRPr="0045489D">
        <w:t>onnect wire #16. This is the wire that sends a signal to Building Fire Alarm Company.</w:t>
      </w:r>
      <w:r>
        <w:t xml:space="preserve"> </w:t>
      </w:r>
    </w:p>
    <w:p w:rsidR="00404603" w:rsidRDefault="00404603" w:rsidP="00404603">
      <w:pPr>
        <w:pStyle w:val="NoSpacing"/>
        <w:ind w:left="720"/>
      </w:pPr>
      <w:r w:rsidRPr="009E7374">
        <w:rPr>
          <w:b/>
        </w:rPr>
        <w:t>NOTE:</w:t>
      </w:r>
      <w:r>
        <w:t xml:space="preserve"> this includes a short lead from a resistor from pin 18.</w:t>
      </w:r>
    </w:p>
    <w:p w:rsidR="00404603" w:rsidRPr="0045489D" w:rsidRDefault="00404603" w:rsidP="00404603">
      <w:pPr>
        <w:pStyle w:val="NoSpacing"/>
        <w:ind w:left="360"/>
      </w:pPr>
    </w:p>
    <w:p w:rsidR="00404603" w:rsidRPr="0045489D" w:rsidRDefault="00404603" w:rsidP="00404603">
      <w:pPr>
        <w:rPr>
          <w:b/>
          <w:sz w:val="40"/>
          <w:szCs w:val="40"/>
        </w:rPr>
      </w:pPr>
    </w:p>
    <w:p w:rsidR="00404603" w:rsidRDefault="00404603" w:rsidP="00404603">
      <w:pPr>
        <w:pStyle w:val="NoSpacing"/>
        <w:rPr>
          <w:b/>
          <w:sz w:val="28"/>
          <w:szCs w:val="28"/>
        </w:rPr>
      </w:pPr>
    </w:p>
    <w:p w:rsidR="00404603" w:rsidRDefault="00404603" w:rsidP="00404603">
      <w:pPr>
        <w:pStyle w:val="NoSpacing"/>
        <w:rPr>
          <w:b/>
          <w:sz w:val="28"/>
          <w:szCs w:val="28"/>
        </w:rPr>
      </w:pPr>
    </w:p>
    <w:p w:rsidR="00404603" w:rsidRDefault="00404603" w:rsidP="00404603">
      <w:pPr>
        <w:pStyle w:val="NoSpacing"/>
        <w:rPr>
          <w:b/>
          <w:sz w:val="28"/>
          <w:szCs w:val="28"/>
        </w:rPr>
      </w:pPr>
    </w:p>
    <w:p w:rsidR="00404603" w:rsidRDefault="00404603" w:rsidP="00404603">
      <w:pPr>
        <w:pStyle w:val="NoSpacing"/>
        <w:rPr>
          <w:b/>
          <w:sz w:val="28"/>
          <w:szCs w:val="28"/>
        </w:rPr>
      </w:pPr>
    </w:p>
    <w:p w:rsidR="00404603" w:rsidRPr="00942DC4" w:rsidRDefault="00404603" w:rsidP="00404603">
      <w:pPr>
        <w:pStyle w:val="NoSpacing"/>
        <w:rPr>
          <w:b/>
          <w:sz w:val="28"/>
          <w:szCs w:val="28"/>
        </w:rPr>
      </w:pPr>
      <w:r w:rsidRPr="00942DC4">
        <w:rPr>
          <w:b/>
          <w:sz w:val="28"/>
          <w:szCs w:val="28"/>
        </w:rPr>
        <w:t>HALON TANKS</w:t>
      </w:r>
    </w:p>
    <w:p w:rsidR="00404603" w:rsidRPr="0045489D" w:rsidRDefault="00404603" w:rsidP="00404603">
      <w:pPr>
        <w:pStyle w:val="ListParagraph"/>
        <w:numPr>
          <w:ilvl w:val="0"/>
          <w:numId w:val="2"/>
        </w:numPr>
      </w:pPr>
      <w:r w:rsidRPr="0045489D">
        <w:t>Recon</w:t>
      </w:r>
      <w:r>
        <w:t>n</w:t>
      </w:r>
      <w:r w:rsidRPr="0045489D">
        <w:t>ect</w:t>
      </w:r>
      <w:r>
        <w:t xml:space="preserve"> actuator/so</w:t>
      </w:r>
      <w:r w:rsidRPr="0045489D">
        <w:t xml:space="preserve">lenoid back </w:t>
      </w:r>
      <w:r>
        <w:t>on to H</w:t>
      </w:r>
      <w:r w:rsidRPr="0045489D">
        <w:t>alo</w:t>
      </w:r>
      <w:r>
        <w:t>n tanks and water sprinkler main valve</w:t>
      </w:r>
    </w:p>
    <w:p w:rsidR="00404603" w:rsidRDefault="00404603" w:rsidP="00404603">
      <w:pPr>
        <w:pStyle w:val="NoSpacing"/>
        <w:numPr>
          <w:ilvl w:val="1"/>
          <w:numId w:val="2"/>
        </w:numPr>
      </w:pPr>
      <w:r>
        <w:rPr>
          <w:noProof/>
        </w:rPr>
        <w:drawing>
          <wp:anchor distT="0" distB="0" distL="114300" distR="114300" simplePos="0" relativeHeight="251674624" behindDoc="0" locked="0" layoutInCell="1" allowOverlap="1" wp14:anchorId="5B5384AE" wp14:editId="2E15F92E">
            <wp:simplePos x="0" y="0"/>
            <wp:positionH relativeFrom="column">
              <wp:posOffset>3067050</wp:posOffset>
            </wp:positionH>
            <wp:positionV relativeFrom="paragraph">
              <wp:posOffset>92710</wp:posOffset>
            </wp:positionV>
            <wp:extent cx="2914650" cy="2514600"/>
            <wp:effectExtent l="0" t="0" r="0" b="0"/>
            <wp:wrapSquare wrapText="bothSides"/>
            <wp:docPr id="16" name="Picture 16" descr="C:\Users\mendoza_rolando\AppData\Local\Temp\WPDNSE\{00000002-0000-0000-0200-000000000000}\IMG_01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mendoza_rolando\AppData\Local\Temp\WPDNSE\{00000002-0000-0000-0200-000000000000}\IMG_0116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4650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45489D">
        <w:t>Room 160-</w:t>
      </w:r>
      <w:r>
        <w:t>6 (OA Room) 1 solenoid for two H</w:t>
      </w:r>
      <w:r w:rsidRPr="0045489D">
        <w:t>alon tanks</w:t>
      </w:r>
    </w:p>
    <w:p w:rsidR="00404603" w:rsidRPr="0045489D" w:rsidRDefault="00404603" w:rsidP="00404603">
      <w:pPr>
        <w:pStyle w:val="NoSpacing"/>
        <w:ind w:left="720"/>
      </w:pPr>
    </w:p>
    <w:p w:rsidR="00404603" w:rsidRDefault="00404603" w:rsidP="00404603">
      <w:pPr>
        <w:pStyle w:val="NoSpacing"/>
        <w:ind w:left="720"/>
      </w:pPr>
    </w:p>
    <w:p w:rsidR="00404603" w:rsidRDefault="00404603" w:rsidP="00404603">
      <w:pPr>
        <w:pStyle w:val="NoSpacing"/>
        <w:ind w:left="720"/>
      </w:pPr>
    </w:p>
    <w:p w:rsidR="00404603" w:rsidRDefault="00404603" w:rsidP="00404603">
      <w:pPr>
        <w:pStyle w:val="NoSpacing"/>
        <w:ind w:left="720"/>
      </w:pPr>
    </w:p>
    <w:p w:rsidR="00404603" w:rsidRDefault="00404603" w:rsidP="00404603">
      <w:pPr>
        <w:pStyle w:val="NoSpacing"/>
        <w:ind w:left="720"/>
      </w:pPr>
    </w:p>
    <w:p w:rsidR="00404603" w:rsidRDefault="00404603" w:rsidP="00404603">
      <w:pPr>
        <w:pStyle w:val="NoSpacing"/>
        <w:ind w:left="720"/>
      </w:pPr>
    </w:p>
    <w:p w:rsidR="00404603" w:rsidRDefault="00404603" w:rsidP="00404603">
      <w:pPr>
        <w:pStyle w:val="NoSpacing"/>
        <w:ind w:left="720"/>
      </w:pPr>
    </w:p>
    <w:p w:rsidR="00404603" w:rsidRDefault="00404603" w:rsidP="00404603">
      <w:pPr>
        <w:pStyle w:val="NoSpacing"/>
        <w:ind w:left="720"/>
      </w:pPr>
    </w:p>
    <w:p w:rsidR="00404603" w:rsidRDefault="00404603" w:rsidP="00404603">
      <w:pPr>
        <w:pStyle w:val="NoSpacing"/>
        <w:ind w:left="720"/>
      </w:pPr>
    </w:p>
    <w:p w:rsidR="00404603" w:rsidRDefault="00404603" w:rsidP="00404603">
      <w:pPr>
        <w:pStyle w:val="NoSpacing"/>
        <w:ind w:left="720"/>
      </w:pPr>
    </w:p>
    <w:p w:rsidR="00404603" w:rsidRDefault="00404603" w:rsidP="00404603">
      <w:pPr>
        <w:pStyle w:val="NoSpacing"/>
        <w:ind w:left="720"/>
      </w:pPr>
    </w:p>
    <w:p w:rsidR="00404603" w:rsidRDefault="00404603" w:rsidP="00404603">
      <w:pPr>
        <w:pStyle w:val="NoSpacing"/>
        <w:ind w:left="720"/>
      </w:pPr>
    </w:p>
    <w:p w:rsidR="00404603" w:rsidRDefault="00404603" w:rsidP="00404603">
      <w:pPr>
        <w:pStyle w:val="NoSpacing"/>
        <w:ind w:left="720"/>
      </w:pPr>
    </w:p>
    <w:p w:rsidR="00404603" w:rsidRDefault="00404603" w:rsidP="00404603">
      <w:pPr>
        <w:pStyle w:val="NoSpacing"/>
        <w:ind w:left="720"/>
      </w:pPr>
    </w:p>
    <w:p w:rsidR="00404603" w:rsidRDefault="00404603" w:rsidP="00404603">
      <w:pPr>
        <w:pStyle w:val="NoSpacing"/>
        <w:ind w:left="720"/>
      </w:pPr>
    </w:p>
    <w:p w:rsidR="00404603" w:rsidRPr="0045489D" w:rsidRDefault="00404603" w:rsidP="00404603">
      <w:pPr>
        <w:pStyle w:val="NoSpacing"/>
        <w:ind w:left="720"/>
      </w:pPr>
    </w:p>
    <w:p w:rsidR="00404603" w:rsidRDefault="00404603" w:rsidP="00404603">
      <w:pPr>
        <w:pStyle w:val="NoSpacing"/>
        <w:ind w:left="720"/>
      </w:pPr>
      <w:r>
        <w:rPr>
          <w:noProof/>
        </w:rPr>
        <w:lastRenderedPageBreak/>
        <w:drawing>
          <wp:anchor distT="0" distB="0" distL="114300" distR="114300" simplePos="0" relativeHeight="251675648" behindDoc="0" locked="0" layoutInCell="1" allowOverlap="1" wp14:anchorId="1C0517C1" wp14:editId="0A6D09E1">
            <wp:simplePos x="0" y="0"/>
            <wp:positionH relativeFrom="column">
              <wp:posOffset>2876550</wp:posOffset>
            </wp:positionH>
            <wp:positionV relativeFrom="paragraph">
              <wp:posOffset>-47625</wp:posOffset>
            </wp:positionV>
            <wp:extent cx="3095625" cy="2266950"/>
            <wp:effectExtent l="0" t="0" r="9525" b="0"/>
            <wp:wrapSquare wrapText="bothSides"/>
            <wp:docPr id="9" name="Picture 9" descr="C:\Users\mendoza_rolando\AppData\Local\Temp\WPDNSE\{00000002-0000-0000-0200-000000000000}\IMG_012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endoza_rolando\AppData\Local\Temp\WPDNSE\{00000002-0000-0000-0200-000000000000}\IMG_0122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226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 xml:space="preserve">5.2 </w:t>
      </w:r>
      <w:r w:rsidRPr="0045489D">
        <w:t>Room 164 (S</w:t>
      </w:r>
      <w:r>
        <w:t>erver Room) 1 solenoid for two H</w:t>
      </w:r>
      <w:r w:rsidRPr="0045489D">
        <w:t>alon tanks</w:t>
      </w:r>
    </w:p>
    <w:p w:rsidR="00404603" w:rsidRDefault="00404603" w:rsidP="00404603">
      <w:pPr>
        <w:pStyle w:val="NoSpacing"/>
        <w:ind w:left="720"/>
      </w:pPr>
    </w:p>
    <w:p w:rsidR="00404603" w:rsidRDefault="00404603" w:rsidP="00404603">
      <w:pPr>
        <w:pStyle w:val="NoSpacing"/>
        <w:ind w:left="720"/>
      </w:pPr>
    </w:p>
    <w:p w:rsidR="00404603" w:rsidRDefault="00404603" w:rsidP="00404603">
      <w:pPr>
        <w:pStyle w:val="NoSpacing"/>
        <w:ind w:left="720"/>
      </w:pPr>
    </w:p>
    <w:p w:rsidR="00404603" w:rsidRDefault="00404603" w:rsidP="00404603">
      <w:pPr>
        <w:pStyle w:val="NoSpacing"/>
        <w:ind w:left="720"/>
      </w:pPr>
    </w:p>
    <w:p w:rsidR="00404603" w:rsidRDefault="00404603" w:rsidP="00404603">
      <w:pPr>
        <w:pStyle w:val="NoSpacing"/>
        <w:ind w:left="720"/>
      </w:pPr>
    </w:p>
    <w:p w:rsidR="00404603" w:rsidRDefault="00404603" w:rsidP="00404603">
      <w:pPr>
        <w:pStyle w:val="NoSpacing"/>
        <w:ind w:left="720"/>
      </w:pPr>
    </w:p>
    <w:p w:rsidR="00404603" w:rsidRDefault="00404603" w:rsidP="00404603">
      <w:pPr>
        <w:pStyle w:val="NoSpacing"/>
        <w:ind w:left="720"/>
      </w:pPr>
    </w:p>
    <w:p w:rsidR="00404603" w:rsidRDefault="00404603" w:rsidP="00404603">
      <w:pPr>
        <w:pStyle w:val="NoSpacing"/>
        <w:ind w:left="720"/>
      </w:pPr>
    </w:p>
    <w:p w:rsidR="00404603" w:rsidRDefault="00404603" w:rsidP="00404603">
      <w:pPr>
        <w:pStyle w:val="NoSpacing"/>
        <w:ind w:left="720"/>
      </w:pPr>
    </w:p>
    <w:p w:rsidR="00404603" w:rsidRDefault="00404603" w:rsidP="00404603">
      <w:pPr>
        <w:pStyle w:val="NoSpacing"/>
        <w:ind w:left="720"/>
      </w:pPr>
    </w:p>
    <w:p w:rsidR="00404603" w:rsidRDefault="00404603" w:rsidP="00404603">
      <w:pPr>
        <w:pStyle w:val="NoSpacing"/>
        <w:ind w:left="720"/>
      </w:pPr>
    </w:p>
    <w:p w:rsidR="00404603" w:rsidRDefault="00404603" w:rsidP="00404603">
      <w:pPr>
        <w:pStyle w:val="NoSpacing"/>
        <w:ind w:left="720"/>
      </w:pPr>
    </w:p>
    <w:p w:rsidR="00404603" w:rsidRDefault="00404603" w:rsidP="00404603">
      <w:pPr>
        <w:pStyle w:val="NoSpacing"/>
        <w:ind w:left="720"/>
      </w:pPr>
    </w:p>
    <w:p w:rsidR="00404603" w:rsidRDefault="00404603" w:rsidP="00404603">
      <w:pPr>
        <w:pStyle w:val="NoSpacing"/>
        <w:ind w:left="720"/>
      </w:pPr>
    </w:p>
    <w:p w:rsidR="00404603" w:rsidRPr="0045489D" w:rsidRDefault="00404603" w:rsidP="00404603">
      <w:pPr>
        <w:pStyle w:val="NoSpacing"/>
        <w:ind w:left="720"/>
      </w:pPr>
    </w:p>
    <w:p w:rsidR="00404603" w:rsidRPr="0045489D" w:rsidRDefault="00404603" w:rsidP="00404603">
      <w:pPr>
        <w:pStyle w:val="NoSpacing"/>
        <w:ind w:left="720"/>
      </w:pPr>
    </w:p>
    <w:p w:rsidR="00404603" w:rsidRPr="0045489D" w:rsidRDefault="00404603" w:rsidP="00404603">
      <w:pPr>
        <w:pStyle w:val="NoSpacing"/>
        <w:ind w:left="720"/>
      </w:pPr>
      <w:r>
        <w:rPr>
          <w:noProof/>
        </w:rPr>
        <w:drawing>
          <wp:anchor distT="0" distB="0" distL="114300" distR="114300" simplePos="0" relativeHeight="251676672" behindDoc="0" locked="0" layoutInCell="1" allowOverlap="1" wp14:anchorId="1420AA26" wp14:editId="442C2A21">
            <wp:simplePos x="0" y="0"/>
            <wp:positionH relativeFrom="column">
              <wp:posOffset>3438525</wp:posOffset>
            </wp:positionH>
            <wp:positionV relativeFrom="paragraph">
              <wp:posOffset>23495</wp:posOffset>
            </wp:positionV>
            <wp:extent cx="2533650" cy="2971800"/>
            <wp:effectExtent l="0" t="0" r="0" b="0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365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 xml:space="preserve">5.3 </w:t>
      </w:r>
      <w:r w:rsidRPr="0045489D">
        <w:t>Room 164 (Server R</w:t>
      </w:r>
      <w:r>
        <w:t>oom, fire sprinkler closet) 1 so</w:t>
      </w:r>
      <w:r w:rsidRPr="0045489D">
        <w:t>lenoid for water sprinkler tank</w:t>
      </w:r>
    </w:p>
    <w:p w:rsidR="00404603" w:rsidRPr="0045489D" w:rsidRDefault="00404603" w:rsidP="00404603">
      <w:pPr>
        <w:pStyle w:val="NoSpacing"/>
        <w:ind w:left="720"/>
      </w:pPr>
    </w:p>
    <w:p w:rsidR="00404603" w:rsidRDefault="00404603" w:rsidP="00404603">
      <w:pPr>
        <w:pStyle w:val="NoSpacing"/>
        <w:ind w:left="720"/>
      </w:pPr>
    </w:p>
    <w:p w:rsidR="00404603" w:rsidRDefault="00404603" w:rsidP="00404603">
      <w:pPr>
        <w:pStyle w:val="NoSpacing"/>
        <w:ind w:left="720"/>
      </w:pPr>
    </w:p>
    <w:p w:rsidR="00404603" w:rsidRDefault="00404603" w:rsidP="00404603">
      <w:pPr>
        <w:pStyle w:val="NoSpacing"/>
        <w:ind w:left="720"/>
      </w:pPr>
    </w:p>
    <w:p w:rsidR="00404603" w:rsidRDefault="00404603" w:rsidP="00404603">
      <w:pPr>
        <w:pStyle w:val="NoSpacing"/>
        <w:ind w:left="720"/>
      </w:pPr>
    </w:p>
    <w:p w:rsidR="00404603" w:rsidRDefault="00404603" w:rsidP="00404603">
      <w:pPr>
        <w:pStyle w:val="NoSpacing"/>
        <w:ind w:left="720"/>
      </w:pPr>
    </w:p>
    <w:p w:rsidR="00404603" w:rsidRDefault="00404603" w:rsidP="00404603">
      <w:pPr>
        <w:pStyle w:val="NoSpacing"/>
        <w:ind w:left="720"/>
      </w:pPr>
    </w:p>
    <w:p w:rsidR="00404603" w:rsidRDefault="00404603" w:rsidP="00404603">
      <w:pPr>
        <w:pStyle w:val="NoSpacing"/>
        <w:ind w:left="720"/>
      </w:pPr>
    </w:p>
    <w:p w:rsidR="00404603" w:rsidRDefault="00404603" w:rsidP="00404603">
      <w:pPr>
        <w:pStyle w:val="NoSpacing"/>
        <w:ind w:left="720"/>
      </w:pPr>
    </w:p>
    <w:p w:rsidR="00404603" w:rsidRDefault="00404603" w:rsidP="00404603">
      <w:pPr>
        <w:pStyle w:val="NoSpacing"/>
        <w:ind w:left="720"/>
      </w:pPr>
    </w:p>
    <w:p w:rsidR="00404603" w:rsidRDefault="00404603" w:rsidP="00404603">
      <w:pPr>
        <w:pStyle w:val="NoSpacing"/>
        <w:ind w:left="720"/>
      </w:pPr>
    </w:p>
    <w:p w:rsidR="00404603" w:rsidRDefault="00404603" w:rsidP="00404603">
      <w:pPr>
        <w:pStyle w:val="NoSpacing"/>
        <w:ind w:left="720"/>
      </w:pPr>
    </w:p>
    <w:p w:rsidR="00404603" w:rsidRDefault="00404603" w:rsidP="00404603">
      <w:pPr>
        <w:pStyle w:val="NoSpacing"/>
        <w:ind w:left="720"/>
      </w:pPr>
    </w:p>
    <w:p w:rsidR="00404603" w:rsidRDefault="00404603" w:rsidP="00404603">
      <w:pPr>
        <w:pStyle w:val="NoSpacing"/>
        <w:ind w:left="720"/>
      </w:pPr>
    </w:p>
    <w:p w:rsidR="00404603" w:rsidRDefault="00404603" w:rsidP="00404603">
      <w:pPr>
        <w:pStyle w:val="NoSpacing"/>
        <w:ind w:left="720"/>
      </w:pPr>
    </w:p>
    <w:p w:rsidR="00404603" w:rsidRDefault="00404603" w:rsidP="00404603">
      <w:pPr>
        <w:pStyle w:val="NoSpacing"/>
        <w:ind w:left="720"/>
      </w:pPr>
    </w:p>
    <w:p w:rsidR="00404603" w:rsidRDefault="00404603" w:rsidP="00404603">
      <w:pPr>
        <w:pStyle w:val="NoSpacing"/>
        <w:ind w:left="720"/>
      </w:pPr>
    </w:p>
    <w:p w:rsidR="00404603" w:rsidRDefault="00404603" w:rsidP="00404603">
      <w:pPr>
        <w:pStyle w:val="NoSpacing"/>
        <w:ind w:left="720"/>
      </w:pPr>
    </w:p>
    <w:p w:rsidR="00404603" w:rsidRPr="0045489D" w:rsidRDefault="00404603" w:rsidP="00404603">
      <w:pPr>
        <w:pStyle w:val="NoSpacing"/>
        <w:ind w:left="720"/>
      </w:pPr>
      <w:r>
        <w:rPr>
          <w:noProof/>
        </w:rPr>
        <w:lastRenderedPageBreak/>
        <w:drawing>
          <wp:anchor distT="0" distB="0" distL="114300" distR="114300" simplePos="0" relativeHeight="251677696" behindDoc="0" locked="0" layoutInCell="1" allowOverlap="1" wp14:anchorId="6D5901E9" wp14:editId="0AAB4441">
            <wp:simplePos x="0" y="0"/>
            <wp:positionH relativeFrom="column">
              <wp:posOffset>2895600</wp:posOffset>
            </wp:positionH>
            <wp:positionV relativeFrom="paragraph">
              <wp:posOffset>21590</wp:posOffset>
            </wp:positionV>
            <wp:extent cx="3124200" cy="2647950"/>
            <wp:effectExtent l="0" t="0" r="0" b="0"/>
            <wp:wrapSquare wrapText="bothSides"/>
            <wp:docPr id="17" name="Picture 17" descr="C:\Users\mendoza_rolando\AppData\Local\Temp\WPDNSE\{00000002-0000-0000-0200-000000000000}\IMG_01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mendoza_rolando\AppData\Local\Temp\WPDNSE\{00000002-0000-0000-0200-000000000000}\IMG_0115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4200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>5.4 Room 171 (Mechanical Room) 1 solenoid for three H</w:t>
      </w:r>
      <w:r w:rsidRPr="0045489D">
        <w:t>alon tanks (NOTE: Opening mechanical room sends an alarm to LACOE Security.  Please contact LACOE Security and have them open this room).</w:t>
      </w:r>
      <w:r>
        <w:t xml:space="preserve"> </w:t>
      </w:r>
    </w:p>
    <w:p w:rsidR="00404603" w:rsidRPr="0045489D" w:rsidRDefault="00404603" w:rsidP="00404603">
      <w:pPr>
        <w:pStyle w:val="NoSpacing"/>
        <w:ind w:left="720"/>
      </w:pPr>
    </w:p>
    <w:p w:rsidR="00404603" w:rsidRDefault="00404603" w:rsidP="00404603"/>
    <w:p w:rsidR="00404603" w:rsidRDefault="00404603" w:rsidP="00404603"/>
    <w:p w:rsidR="00404603" w:rsidRDefault="00404603" w:rsidP="00404603"/>
    <w:p w:rsidR="00404603" w:rsidRDefault="00404603" w:rsidP="00404603"/>
    <w:p w:rsidR="00404603" w:rsidRDefault="00404603" w:rsidP="00404603">
      <w:r>
        <w:rPr>
          <w:noProof/>
        </w:rPr>
        <w:drawing>
          <wp:anchor distT="0" distB="0" distL="114300" distR="114300" simplePos="0" relativeHeight="251678720" behindDoc="0" locked="0" layoutInCell="1" allowOverlap="1" wp14:anchorId="676627C9" wp14:editId="5511305F">
            <wp:simplePos x="0" y="0"/>
            <wp:positionH relativeFrom="column">
              <wp:posOffset>2867025</wp:posOffset>
            </wp:positionH>
            <wp:positionV relativeFrom="paragraph">
              <wp:posOffset>146685</wp:posOffset>
            </wp:positionV>
            <wp:extent cx="2867025" cy="2511425"/>
            <wp:effectExtent l="0" t="0" r="9525" b="3175"/>
            <wp:wrapSquare wrapText="bothSides"/>
            <wp:docPr id="18" name="Picture 18" descr="C:\Users\mendoza_rolando\AppData\Local\Temp\WPDNSE\{00000002-0000-0000-0200-000000000000}\IMG_01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mendoza_rolando\AppData\Local\Temp\WPDNSE\{00000002-0000-0000-0200-000000000000}\IMG_0114.JP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7025" cy="2511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04603" w:rsidRDefault="00404603" w:rsidP="00404603"/>
    <w:p w:rsidR="00404603" w:rsidRDefault="00404603" w:rsidP="00404603">
      <w:pPr>
        <w:ind w:left="720"/>
      </w:pPr>
      <w:r>
        <w:t xml:space="preserve">5.5 </w:t>
      </w:r>
      <w:r w:rsidRPr="0045489D">
        <w:t>Room 154 (Comp</w:t>
      </w:r>
      <w:r>
        <w:t>uter Operations Storage Area) 1 solenoid for small Halon tank, 1 solenoid for two larger H</w:t>
      </w:r>
      <w:r w:rsidRPr="0045489D">
        <w:t>alon tanks.</w:t>
      </w:r>
    </w:p>
    <w:p w:rsidR="00404603" w:rsidRDefault="00404603" w:rsidP="00404603">
      <w:pPr>
        <w:pStyle w:val="NoSpacing"/>
      </w:pPr>
      <w:r>
        <w:t xml:space="preserve"> </w:t>
      </w:r>
    </w:p>
    <w:p w:rsidR="00404603" w:rsidRDefault="00404603" w:rsidP="00404603">
      <w:pPr>
        <w:pStyle w:val="NoSpacing"/>
      </w:pPr>
    </w:p>
    <w:p w:rsidR="00404603" w:rsidRDefault="00404603" w:rsidP="00404603">
      <w:pPr>
        <w:pStyle w:val="NoSpacing"/>
      </w:pPr>
    </w:p>
    <w:p w:rsidR="00404603" w:rsidRDefault="00404603" w:rsidP="00404603">
      <w:pPr>
        <w:pStyle w:val="NoSpacing"/>
      </w:pPr>
    </w:p>
    <w:p w:rsidR="00404603" w:rsidRDefault="00404603" w:rsidP="00404603">
      <w:pPr>
        <w:pStyle w:val="NoSpacing"/>
      </w:pPr>
    </w:p>
    <w:p w:rsidR="00404603" w:rsidRDefault="00404603" w:rsidP="00404603">
      <w:pPr>
        <w:pStyle w:val="NoSpacing"/>
      </w:pPr>
    </w:p>
    <w:p w:rsidR="00404603" w:rsidRDefault="00404603" w:rsidP="00404603">
      <w:pPr>
        <w:pStyle w:val="NoSpacing"/>
      </w:pPr>
    </w:p>
    <w:p w:rsidR="00404603" w:rsidRDefault="00404603" w:rsidP="00404603">
      <w:pPr>
        <w:pStyle w:val="NoSpacing"/>
      </w:pPr>
    </w:p>
    <w:p w:rsidR="00404603" w:rsidRDefault="00404603" w:rsidP="00404603">
      <w:pPr>
        <w:pStyle w:val="NoSpacing"/>
      </w:pPr>
    </w:p>
    <w:p w:rsidR="00345982" w:rsidRDefault="00345982" w:rsidP="00404603">
      <w:pPr>
        <w:pStyle w:val="NoSpacing"/>
      </w:pPr>
    </w:p>
    <w:p w:rsidR="00345982" w:rsidRDefault="00345982" w:rsidP="00404603">
      <w:pPr>
        <w:pStyle w:val="NoSpacing"/>
      </w:pPr>
    </w:p>
    <w:p w:rsidR="00345982" w:rsidRDefault="00345982" w:rsidP="00404603">
      <w:pPr>
        <w:pStyle w:val="NoSpacing"/>
      </w:pPr>
    </w:p>
    <w:p w:rsidR="00345982" w:rsidRDefault="00345982" w:rsidP="00404603">
      <w:pPr>
        <w:pStyle w:val="NoSpacing"/>
      </w:pPr>
    </w:p>
    <w:p w:rsidR="00345982" w:rsidRDefault="00345982" w:rsidP="00404603">
      <w:pPr>
        <w:pStyle w:val="NoSpacing"/>
      </w:pPr>
    </w:p>
    <w:p w:rsidR="00345982" w:rsidRDefault="00345982" w:rsidP="00404603">
      <w:pPr>
        <w:pStyle w:val="NoSpacing"/>
      </w:pPr>
    </w:p>
    <w:p w:rsidR="00345982" w:rsidRDefault="00345982" w:rsidP="00404603">
      <w:pPr>
        <w:pStyle w:val="NoSpacing"/>
      </w:pPr>
    </w:p>
    <w:p w:rsidR="00345982" w:rsidRDefault="00345982" w:rsidP="00404603">
      <w:pPr>
        <w:pStyle w:val="NoSpacing"/>
      </w:pPr>
    </w:p>
    <w:p w:rsidR="00345982" w:rsidRDefault="00345982" w:rsidP="00404603">
      <w:pPr>
        <w:pStyle w:val="NoSpacing"/>
      </w:pPr>
    </w:p>
    <w:p w:rsidR="00345982" w:rsidRDefault="00345982" w:rsidP="00404603">
      <w:pPr>
        <w:pStyle w:val="NoSpacing"/>
      </w:pPr>
    </w:p>
    <w:p w:rsidR="00345982" w:rsidRDefault="00345982" w:rsidP="00404603">
      <w:pPr>
        <w:pStyle w:val="NoSpacing"/>
      </w:pPr>
    </w:p>
    <w:p w:rsidR="00345982" w:rsidRDefault="00345982" w:rsidP="00404603">
      <w:pPr>
        <w:pStyle w:val="NoSpacing"/>
      </w:pPr>
      <w:bookmarkStart w:id="0" w:name="_GoBack"/>
      <w:bookmarkEnd w:id="0"/>
    </w:p>
    <w:p w:rsidR="00404603" w:rsidRDefault="00404603" w:rsidP="00404603">
      <w:pPr>
        <w:pStyle w:val="NoSpacing"/>
      </w:pPr>
    </w:p>
    <w:p w:rsidR="00404603" w:rsidRPr="004B6D73" w:rsidRDefault="00404603" w:rsidP="00404603">
      <w:pPr>
        <w:pStyle w:val="NoSpacing"/>
        <w:rPr>
          <w:b/>
          <w:sz w:val="28"/>
          <w:szCs w:val="28"/>
        </w:rPr>
      </w:pPr>
      <w:r w:rsidRPr="004B6D73">
        <w:rPr>
          <w:b/>
          <w:sz w:val="28"/>
          <w:szCs w:val="28"/>
        </w:rPr>
        <w:lastRenderedPageBreak/>
        <w:t>EPSMS PANEL</w:t>
      </w:r>
    </w:p>
    <w:p w:rsidR="00404603" w:rsidRPr="004B6D73" w:rsidRDefault="00404603" w:rsidP="00404603">
      <w:pPr>
        <w:pStyle w:val="NoSpacing"/>
        <w:rPr>
          <w:sz w:val="20"/>
          <w:szCs w:val="20"/>
        </w:rPr>
      </w:pPr>
      <w:r>
        <w:rPr>
          <w:noProof/>
        </w:rPr>
        <w:drawing>
          <wp:anchor distT="0" distB="0" distL="114300" distR="114300" simplePos="0" relativeHeight="251679744" behindDoc="0" locked="0" layoutInCell="1" allowOverlap="1" wp14:anchorId="0F798B00" wp14:editId="44D63459">
            <wp:simplePos x="0" y="0"/>
            <wp:positionH relativeFrom="column">
              <wp:posOffset>2752725</wp:posOffset>
            </wp:positionH>
            <wp:positionV relativeFrom="paragraph">
              <wp:posOffset>114300</wp:posOffset>
            </wp:positionV>
            <wp:extent cx="3276600" cy="3600450"/>
            <wp:effectExtent l="0" t="0" r="0" b="0"/>
            <wp:wrapSquare wrapText="bothSides"/>
            <wp:docPr id="22" name="Picture 22" descr="C:\Users\mendoza_rolando\AppData\Local\Microsoft\Windows\Temporary Internet Files\Content.Word\IMG_01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mendoza_rolando\AppData\Local\Microsoft\Windows\Temporary Internet Files\Content.Word\IMG_0124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6600" cy="360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404603" w:rsidRDefault="00404603" w:rsidP="00404603">
      <w:pPr>
        <w:pStyle w:val="NoSpacing"/>
        <w:numPr>
          <w:ilvl w:val="0"/>
          <w:numId w:val="2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68A320C2" wp14:editId="552C97EE">
                <wp:simplePos x="0" y="0"/>
                <wp:positionH relativeFrom="column">
                  <wp:posOffset>4486275</wp:posOffset>
                </wp:positionH>
                <wp:positionV relativeFrom="paragraph">
                  <wp:posOffset>434975</wp:posOffset>
                </wp:positionV>
                <wp:extent cx="1362075" cy="581025"/>
                <wp:effectExtent l="19050" t="19050" r="28575" b="28575"/>
                <wp:wrapNone/>
                <wp:docPr id="24" name="Rectangle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362075" cy="581025"/>
                        </a:xfrm>
                        <a:prstGeom prst="rect">
                          <a:avLst/>
                        </a:prstGeom>
                        <a:noFill/>
                        <a:ln w="31750">
                          <a:solidFill>
                            <a:srgbClr val="FF0000"/>
                          </a:solidFill>
                          <a:prstDash val="sys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159B121" id="Rectangle 24" o:spid="_x0000_s1026" style="position:absolute;margin-left:353.25pt;margin-top:34.25pt;width:107.25pt;height:45.7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" filled="f" strokecolor="red" strokeweight="2.5pt">
                <v:stroke dashstyle="3 1"/>
                <v:path arrowok="t"/>
              </v:rect>
            </w:pict>
          </mc:Fallback>
        </mc:AlternateContent>
      </w:r>
      <w:r>
        <w:t>S</w:t>
      </w:r>
      <w:r w:rsidRPr="004B6D73">
        <w:t xml:space="preserve">witched key from OVERRIDE to NORMAL. </w:t>
      </w:r>
    </w:p>
    <w:p w:rsidR="00404603" w:rsidRDefault="00404603" w:rsidP="00404603">
      <w:pPr>
        <w:pStyle w:val="NoSpacing"/>
        <w:ind w:left="720"/>
      </w:pPr>
    </w:p>
    <w:p w:rsidR="00404603" w:rsidRDefault="00404603" w:rsidP="00404603">
      <w:pPr>
        <w:pStyle w:val="NoSpacing"/>
        <w:ind w:left="720"/>
      </w:pPr>
      <w:r w:rsidRPr="00C735F7">
        <w:rPr>
          <w:b/>
        </w:rPr>
        <w:t>NOTE:</w:t>
      </w:r>
      <w:r>
        <w:t xml:space="preserve"> </w:t>
      </w:r>
      <w:r w:rsidRPr="004B6D73">
        <w:t xml:space="preserve">SILENCE/PIEZO alarm </w:t>
      </w:r>
      <w:r>
        <w:t xml:space="preserve">may </w:t>
      </w:r>
      <w:proofErr w:type="gramStart"/>
      <w:r>
        <w:t xml:space="preserve">go </w:t>
      </w:r>
      <w:r w:rsidRPr="004B6D73">
        <w:t xml:space="preserve"> off</w:t>
      </w:r>
      <w:proofErr w:type="gramEnd"/>
      <w:r w:rsidRPr="004B6D73">
        <w:t>,</w:t>
      </w:r>
      <w:r>
        <w:t xml:space="preserve"> then t</w:t>
      </w:r>
      <w:r w:rsidRPr="004B6D73">
        <w:t>wist SYSTEM/RESET/LAMP TES</w:t>
      </w:r>
      <w:r>
        <w:t>T button to reset alarm.</w:t>
      </w:r>
    </w:p>
    <w:p w:rsidR="00404603" w:rsidRDefault="00404603" w:rsidP="00404603">
      <w:pPr>
        <w:pStyle w:val="NoSpacing"/>
      </w:pPr>
    </w:p>
    <w:p w:rsidR="00404603" w:rsidRDefault="00404603" w:rsidP="00404603">
      <w:pPr>
        <w:pStyle w:val="NoSpacing"/>
      </w:pPr>
    </w:p>
    <w:p w:rsidR="00404603" w:rsidRDefault="00404603" w:rsidP="00404603">
      <w:pPr>
        <w:pStyle w:val="NoSpacing"/>
      </w:pPr>
    </w:p>
    <w:p w:rsidR="00404603" w:rsidRDefault="00404603" w:rsidP="00404603">
      <w:pPr>
        <w:pStyle w:val="NoSpacing"/>
      </w:pPr>
    </w:p>
    <w:p w:rsidR="00404603" w:rsidRDefault="00404603" w:rsidP="00404603">
      <w:pPr>
        <w:pStyle w:val="NoSpacing"/>
      </w:pPr>
    </w:p>
    <w:p w:rsidR="00404603" w:rsidRDefault="00404603" w:rsidP="00404603">
      <w:pPr>
        <w:pStyle w:val="NoSpacing"/>
      </w:pPr>
    </w:p>
    <w:p w:rsidR="00404603" w:rsidRDefault="00404603" w:rsidP="00404603">
      <w:pPr>
        <w:pStyle w:val="NoSpacing"/>
      </w:pPr>
    </w:p>
    <w:p w:rsidR="00404603" w:rsidRDefault="00404603" w:rsidP="00404603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2ACD5D0E" wp14:editId="2377A287">
                <wp:simplePos x="0" y="0"/>
                <wp:positionH relativeFrom="column">
                  <wp:posOffset>3838575</wp:posOffset>
                </wp:positionH>
                <wp:positionV relativeFrom="paragraph">
                  <wp:posOffset>22225</wp:posOffset>
                </wp:positionV>
                <wp:extent cx="800100" cy="260985"/>
                <wp:effectExtent l="38100" t="19050" r="38100" b="62865"/>
                <wp:wrapNone/>
                <wp:docPr id="23" name="Freeform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00100" cy="260985"/>
                        </a:xfrm>
                        <a:custGeom>
                          <a:avLst/>
                          <a:gdLst>
                            <a:gd name="connsiteX0" fmla="*/ 800100 w 800100"/>
                            <a:gd name="connsiteY0" fmla="*/ 260746 h 260746"/>
                            <a:gd name="connsiteX1" fmla="*/ 752475 w 800100"/>
                            <a:gd name="connsiteY1" fmla="*/ 117871 h 260746"/>
                            <a:gd name="connsiteX2" fmla="*/ 714375 w 800100"/>
                            <a:gd name="connsiteY2" fmla="*/ 98821 h 260746"/>
                            <a:gd name="connsiteX3" fmla="*/ 657225 w 800100"/>
                            <a:gd name="connsiteY3" fmla="*/ 60721 h 260746"/>
                            <a:gd name="connsiteX4" fmla="*/ 457200 w 800100"/>
                            <a:gd name="connsiteY4" fmla="*/ 32146 h 260746"/>
                            <a:gd name="connsiteX5" fmla="*/ 333375 w 800100"/>
                            <a:gd name="connsiteY5" fmla="*/ 3571 h 260746"/>
                            <a:gd name="connsiteX6" fmla="*/ 285750 w 800100"/>
                            <a:gd name="connsiteY6" fmla="*/ 3571 h 260746"/>
                            <a:gd name="connsiteX7" fmla="*/ 200025 w 800100"/>
                            <a:gd name="connsiteY7" fmla="*/ 32146 h 260746"/>
                            <a:gd name="connsiteX8" fmla="*/ 142875 w 800100"/>
                            <a:gd name="connsiteY8" fmla="*/ 79771 h 260746"/>
                            <a:gd name="connsiteX9" fmla="*/ 95250 w 800100"/>
                            <a:gd name="connsiteY9" fmla="*/ 108346 h 260746"/>
                            <a:gd name="connsiteX10" fmla="*/ 28575 w 800100"/>
                            <a:gd name="connsiteY10" fmla="*/ 165496 h 260746"/>
                            <a:gd name="connsiteX11" fmla="*/ 0 w 800100"/>
                            <a:gd name="connsiteY11" fmla="*/ 194071 h 260746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</a:cxnLst>
                          <a:rect l="l" t="t" r="r" b="b"/>
                          <a:pathLst>
                            <a:path w="800100" h="260746">
                              <a:moveTo>
                                <a:pt x="800100" y="260746"/>
                              </a:moveTo>
                              <a:cubicBezTo>
                                <a:pt x="783431" y="202802"/>
                                <a:pt x="766762" y="144858"/>
                                <a:pt x="752475" y="117871"/>
                              </a:cubicBezTo>
                              <a:cubicBezTo>
                                <a:pt x="738187" y="90883"/>
                                <a:pt x="730250" y="108346"/>
                                <a:pt x="714375" y="98821"/>
                              </a:cubicBezTo>
                              <a:cubicBezTo>
                                <a:pt x="698500" y="89296"/>
                                <a:pt x="700087" y="71833"/>
                                <a:pt x="657225" y="60721"/>
                              </a:cubicBezTo>
                              <a:cubicBezTo>
                                <a:pt x="614363" y="49609"/>
                                <a:pt x="511175" y="41671"/>
                                <a:pt x="457200" y="32146"/>
                              </a:cubicBezTo>
                              <a:cubicBezTo>
                                <a:pt x="403225" y="22621"/>
                                <a:pt x="361950" y="8333"/>
                                <a:pt x="333375" y="3571"/>
                              </a:cubicBezTo>
                              <a:cubicBezTo>
                                <a:pt x="304800" y="-1191"/>
                                <a:pt x="307975" y="-1192"/>
                                <a:pt x="285750" y="3571"/>
                              </a:cubicBezTo>
                              <a:cubicBezTo>
                                <a:pt x="263525" y="8333"/>
                                <a:pt x="223837" y="19446"/>
                                <a:pt x="200025" y="32146"/>
                              </a:cubicBezTo>
                              <a:cubicBezTo>
                                <a:pt x="176212" y="44846"/>
                                <a:pt x="160337" y="67071"/>
                                <a:pt x="142875" y="79771"/>
                              </a:cubicBezTo>
                              <a:cubicBezTo>
                                <a:pt x="125412" y="92471"/>
                                <a:pt x="114300" y="94058"/>
                                <a:pt x="95250" y="108346"/>
                              </a:cubicBezTo>
                              <a:cubicBezTo>
                                <a:pt x="76200" y="122633"/>
                                <a:pt x="44450" y="151208"/>
                                <a:pt x="28575" y="165496"/>
                              </a:cubicBezTo>
                              <a:cubicBezTo>
                                <a:pt x="12700" y="179783"/>
                                <a:pt x="6350" y="186927"/>
                                <a:pt x="0" y="194071"/>
                              </a:cubicBezTo>
                            </a:path>
                          </a:pathLst>
                        </a:custGeom>
                        <a:noFill/>
                        <a:ln w="50800">
                          <a:solidFill>
                            <a:srgbClr val="FF0000"/>
                          </a:solidFill>
                          <a:prstDash val="dash"/>
                          <a:tailEnd type="triangle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E8794F7" id="Freeform 23" o:spid="_x0000_s1026" style="position:absolute;margin-left:302.25pt;margin-top:1.75pt;width:63pt;height:20.55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coordsize="800100,2607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" path="m800100,260746c783431,202802,766762,144858,752475,117871,738187,90883,730250,108346,714375,98821,698500,89296,700087,71833,657225,60721,614363,49609,511175,41671,457200,32146,403225,22621,361950,8333,333375,3571v-28575,-4762,-25400,-4763,-47625,c263525,8333,223837,19446,200025,32146,176212,44846,160337,67071,142875,79771,125412,92471,114300,94058,95250,108346,76200,122633,44450,151208,28575,165496,12700,179783,6350,186927,,194071e" filled="f" strokecolor="red" strokeweight="4pt">
                <v:stroke dashstyle="dash" endarrow="block" joinstyle="miter"/>
                <v:path arrowok="t" o:connecttype="custom" o:connectlocs="800100,260985;752475,117979;714375,98912;657225,60777;457200,32175;333375,3574;285750,3574;200025,32175;142875,79844;95250,108445;28575,165648;0,194249" o:connectangles="0,0,0,0,0,0,0,0,0,0,0,0"/>
              </v:shape>
            </w:pict>
          </mc:Fallback>
        </mc:AlternateContent>
      </w:r>
    </w:p>
    <w:p w:rsidR="00404603" w:rsidRDefault="00404603" w:rsidP="00404603">
      <w:pPr>
        <w:pStyle w:val="NoSpacing"/>
      </w:pPr>
    </w:p>
    <w:p w:rsidR="00404603" w:rsidRDefault="00404603" w:rsidP="00404603">
      <w:pPr>
        <w:pStyle w:val="NoSpacing"/>
      </w:pPr>
    </w:p>
    <w:p w:rsidR="00404603" w:rsidRDefault="00404603" w:rsidP="00404603">
      <w:pPr>
        <w:pStyle w:val="NoSpacing"/>
      </w:pPr>
    </w:p>
    <w:p w:rsidR="00404603" w:rsidRDefault="00404603" w:rsidP="00404603">
      <w:pPr>
        <w:pStyle w:val="NoSpacing"/>
      </w:pPr>
    </w:p>
    <w:p w:rsidR="00404603" w:rsidRDefault="00404603" w:rsidP="00404603">
      <w:pPr>
        <w:pStyle w:val="NoSpacing"/>
      </w:pPr>
    </w:p>
    <w:p w:rsidR="00404603" w:rsidRDefault="00404603" w:rsidP="00404603">
      <w:pPr>
        <w:pStyle w:val="NoSpacing"/>
      </w:pPr>
    </w:p>
    <w:p w:rsidR="00404603" w:rsidRDefault="00404603" w:rsidP="00404603">
      <w:pPr>
        <w:pStyle w:val="NoSpacing"/>
      </w:pPr>
    </w:p>
    <w:p w:rsidR="00404603" w:rsidRDefault="00404603" w:rsidP="00404603">
      <w:pPr>
        <w:pStyle w:val="NoSpacing"/>
      </w:pPr>
    </w:p>
    <w:p w:rsidR="00404603" w:rsidRPr="004B6D73" w:rsidRDefault="00404603" w:rsidP="00404603">
      <w:pPr>
        <w:pStyle w:val="NoSpacing"/>
      </w:pPr>
    </w:p>
    <w:p w:rsidR="00404603" w:rsidRPr="004B6D73" w:rsidRDefault="00404603" w:rsidP="00404603">
      <w:pPr>
        <w:pStyle w:val="NoSpacing"/>
        <w:ind w:left="360"/>
        <w:rPr>
          <w:b/>
          <w:sz w:val="28"/>
          <w:szCs w:val="28"/>
        </w:rPr>
      </w:pPr>
    </w:p>
    <w:p w:rsidR="00404603" w:rsidRPr="00942DC4" w:rsidRDefault="00404603" w:rsidP="00404603">
      <w:pPr>
        <w:pStyle w:val="NoSpacing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EC </w:t>
      </w:r>
      <w:r w:rsidRPr="00942DC4">
        <w:rPr>
          <w:b/>
          <w:sz w:val="28"/>
          <w:szCs w:val="28"/>
        </w:rPr>
        <w:t>BUILDING FIRE ALARM</w:t>
      </w:r>
    </w:p>
    <w:p w:rsidR="00404603" w:rsidRDefault="00404603" w:rsidP="00404603">
      <w:pPr>
        <w:pStyle w:val="ListParagraph"/>
        <w:numPr>
          <w:ilvl w:val="0"/>
          <w:numId w:val="2"/>
        </w:numPr>
      </w:pPr>
      <w:r>
        <w:t xml:space="preserve">Contact </w:t>
      </w:r>
      <w:r w:rsidRPr="0045489D">
        <w:t xml:space="preserve">LACOE Security </w:t>
      </w:r>
      <w:r>
        <w:t xml:space="preserve">to notify </w:t>
      </w:r>
      <w:r w:rsidRPr="0045489D">
        <w:t xml:space="preserve">to contact </w:t>
      </w:r>
      <w:r>
        <w:t>b</w:t>
      </w:r>
      <w:r w:rsidRPr="0045489D">
        <w:t xml:space="preserve">uilding </w:t>
      </w:r>
      <w:r>
        <w:t>f</w:t>
      </w:r>
      <w:r w:rsidRPr="0045489D">
        <w:t xml:space="preserve">ire </w:t>
      </w:r>
      <w:r>
        <w:t>monitoring c</w:t>
      </w:r>
      <w:r w:rsidRPr="0045489D">
        <w:t>ompany t</w:t>
      </w:r>
      <w:r>
        <w:t xml:space="preserve">hat LACOE Data Center </w:t>
      </w:r>
      <w:r w:rsidRPr="0045489D">
        <w:t>fire alarm</w:t>
      </w:r>
      <w:r>
        <w:t xml:space="preserve"> system has been re-activated.</w:t>
      </w:r>
    </w:p>
    <w:p w:rsidR="00404603" w:rsidRDefault="00404603" w:rsidP="00404603">
      <w:r>
        <w:br w:type="page"/>
      </w:r>
    </w:p>
    <w:p w:rsidR="00404603" w:rsidRDefault="00404603" w:rsidP="00404603">
      <w:pPr>
        <w:pStyle w:val="NoSpacing"/>
        <w:rPr>
          <w:b/>
          <w:sz w:val="40"/>
          <w:szCs w:val="40"/>
        </w:rPr>
      </w:pPr>
      <w:r w:rsidRPr="00C72E4E">
        <w:rPr>
          <w:b/>
          <w:sz w:val="40"/>
          <w:szCs w:val="40"/>
        </w:rPr>
        <w:lastRenderedPageBreak/>
        <w:t xml:space="preserve">Resetting the Alarm Panel </w:t>
      </w:r>
    </w:p>
    <w:p w:rsidR="00404603" w:rsidRPr="00C72E4E" w:rsidRDefault="00404603" w:rsidP="00404603">
      <w:pPr>
        <w:pStyle w:val="NoSpacing"/>
        <w:rPr>
          <w:b/>
          <w:sz w:val="40"/>
          <w:szCs w:val="40"/>
        </w:rPr>
      </w:pPr>
      <w:r w:rsidRPr="00C72E4E">
        <w:rPr>
          <w:b/>
          <w:sz w:val="40"/>
          <w:szCs w:val="40"/>
        </w:rPr>
        <w:t>After An Abort on Discharging the Halon</w:t>
      </w:r>
    </w:p>
    <w:p w:rsidR="00404603" w:rsidRPr="00C72E4E" w:rsidRDefault="00404603" w:rsidP="00404603">
      <w:pPr>
        <w:pStyle w:val="NoSpacing"/>
        <w:rPr>
          <w:b/>
          <w:sz w:val="28"/>
          <w:szCs w:val="28"/>
        </w:rPr>
      </w:pPr>
      <w:r w:rsidRPr="00C72E4E">
        <w:rPr>
          <w:b/>
          <w:sz w:val="40"/>
          <w:szCs w:val="40"/>
        </w:rPr>
        <w:t>Halon Abort Button Still Pressed Down</w:t>
      </w:r>
    </w:p>
    <w:p w:rsidR="00404603" w:rsidRDefault="00404603" w:rsidP="00404603">
      <w:pPr>
        <w:pStyle w:val="NoSpacing"/>
      </w:pPr>
      <w:r>
        <w:rPr>
          <w:b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3FA2D09C" wp14:editId="6429DA05">
                <wp:simplePos x="0" y="0"/>
                <wp:positionH relativeFrom="column">
                  <wp:posOffset>-9525</wp:posOffset>
                </wp:positionH>
                <wp:positionV relativeFrom="paragraph">
                  <wp:posOffset>41275</wp:posOffset>
                </wp:positionV>
                <wp:extent cx="6334125" cy="38100"/>
                <wp:effectExtent l="0" t="0" r="28575" b="19050"/>
                <wp:wrapNone/>
                <wp:docPr id="32" name="Straight Connector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 flipV="1">
                          <a:off x="0" y="0"/>
                          <a:ext cx="6334125" cy="381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559B085" id="Straight Connector 2" o:spid="_x0000_s1026" style="position:absolute;flip:y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.75pt,3.25pt" to="498pt,6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" strokecolor="#5b9bd5 [3204]" strokeweight=".5pt">
                <v:stroke joinstyle="miter"/>
                <o:lock v:ext="edit" shapetype="f"/>
              </v:line>
            </w:pict>
          </mc:Fallback>
        </mc:AlternateContent>
      </w:r>
    </w:p>
    <w:p w:rsidR="00404603" w:rsidRDefault="00404603" w:rsidP="00404603">
      <w:pPr>
        <w:pStyle w:val="NoSpacing"/>
      </w:pPr>
    </w:p>
    <w:p w:rsidR="00404603" w:rsidRPr="00C72E4E" w:rsidRDefault="00404603" w:rsidP="00404603">
      <w:pPr>
        <w:pStyle w:val="NoSpacing"/>
        <w:rPr>
          <w:b/>
          <w:sz w:val="28"/>
          <w:szCs w:val="28"/>
        </w:rPr>
      </w:pPr>
      <w:r w:rsidRPr="00C72E4E">
        <w:rPr>
          <w:b/>
          <w:sz w:val="28"/>
          <w:szCs w:val="28"/>
        </w:rPr>
        <w:t>Resetting the Alarm Panel</w:t>
      </w:r>
    </w:p>
    <w:p w:rsidR="00404603" w:rsidRDefault="00404603" w:rsidP="00404603">
      <w:pPr>
        <w:pStyle w:val="NoSpacing"/>
      </w:pPr>
    </w:p>
    <w:p w:rsidR="00404603" w:rsidRDefault="00404603" w:rsidP="00404603">
      <w:pPr>
        <w:pStyle w:val="NoSpacing"/>
      </w:pPr>
      <w:r>
        <w:t xml:space="preserve">The alarm panel can be </w:t>
      </w:r>
      <w:r w:rsidRPr="00C72E4E">
        <w:rPr>
          <w:b/>
          <w:u w:val="single"/>
        </w:rPr>
        <w:t>reset</w:t>
      </w:r>
      <w:r>
        <w:t xml:space="preserve"> by pressing the toggle switch marked </w:t>
      </w:r>
      <w:r w:rsidRPr="00C72E4E">
        <w:rPr>
          <w:b/>
          <w:u w:val="single"/>
        </w:rPr>
        <w:t>RESET/LAMP TEST</w:t>
      </w:r>
      <w:r>
        <w:t xml:space="preserve"> on the main board as below:</w:t>
      </w:r>
    </w:p>
    <w:p w:rsidR="00404603" w:rsidRDefault="00404603" w:rsidP="00404603">
      <w:pPr>
        <w:pStyle w:val="NoSpacing"/>
      </w:pPr>
    </w:p>
    <w:p w:rsidR="00404603" w:rsidRDefault="00404603" w:rsidP="00404603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349DDA7E" wp14:editId="26D3E419">
                <wp:simplePos x="0" y="0"/>
                <wp:positionH relativeFrom="column">
                  <wp:posOffset>666750</wp:posOffset>
                </wp:positionH>
                <wp:positionV relativeFrom="paragraph">
                  <wp:posOffset>1658620</wp:posOffset>
                </wp:positionV>
                <wp:extent cx="762000" cy="1028700"/>
                <wp:effectExtent l="19050" t="19050" r="19050" b="19050"/>
                <wp:wrapNone/>
                <wp:docPr id="21" name="Rectangle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62000" cy="1028700"/>
                        </a:xfrm>
                        <a:prstGeom prst="rect">
                          <a:avLst/>
                        </a:prstGeom>
                        <a:noFill/>
                        <a:ln w="31750">
                          <a:solidFill>
                            <a:srgbClr val="FFFF00"/>
                          </a:solidFill>
                          <a:prstDash val="sysDash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80AA967" id="Rectangle 24" o:spid="_x0000_s1026" style="position:absolute;margin-left:52.5pt;margin-top:130.6pt;width:60pt;height:81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" filled="f" strokecolor="yellow" strokeweight="2.5pt">
                <v:stroke dashstyle="3 1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29E26222" wp14:editId="6CDB7E07">
            <wp:extent cx="4210050" cy="3157538"/>
            <wp:effectExtent l="0" t="0" r="0" b="0"/>
            <wp:docPr id="20" name="Picture 20" descr="C:\Users\mendoza_rolando.LACOE\AppData\Local\Temp\WPDNSE\{00000002-0000-0000-0200-000000000000}\IMG_056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mendoza_rolando.LACOE\AppData\Local\Temp\WPDNSE\{00000002-0000-0000-0200-000000000000}\IMG_0564.JP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0050" cy="31575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4603" w:rsidRDefault="00404603" w:rsidP="00404603">
      <w:pPr>
        <w:pStyle w:val="NoSpacing"/>
      </w:pPr>
    </w:p>
    <w:p w:rsidR="00404603" w:rsidRDefault="00404603" w:rsidP="00404603">
      <w:pPr>
        <w:pStyle w:val="NoSpacing"/>
      </w:pPr>
      <w:r>
        <w:t xml:space="preserve">The Halon Abort </w:t>
      </w:r>
      <w:r w:rsidRPr="006D64C2">
        <w:rPr>
          <w:b/>
          <w:u w:val="single"/>
        </w:rPr>
        <w:t>must remain depressed</w:t>
      </w:r>
      <w:r>
        <w:t xml:space="preserve"> until the reset procedure is complete.</w:t>
      </w:r>
    </w:p>
    <w:p w:rsidR="00404603" w:rsidRDefault="00404603" w:rsidP="00404603">
      <w:pPr>
        <w:pStyle w:val="NoSpacing"/>
      </w:pPr>
    </w:p>
    <w:p w:rsidR="00404603" w:rsidRDefault="00404603" w:rsidP="00404603">
      <w:r>
        <w:rPr>
          <w:noProof/>
        </w:rPr>
        <w:lastRenderedPageBreak/>
        <w:drawing>
          <wp:inline distT="0" distB="0" distL="0" distR="0" wp14:anchorId="3B7EBDEA" wp14:editId="08489F17">
            <wp:extent cx="1638300" cy="2602006"/>
            <wp:effectExtent l="0" t="0" r="0" b="825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8300" cy="26020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4603" w:rsidRDefault="00404603" w:rsidP="00404603">
      <w:r>
        <w:br w:type="page"/>
      </w:r>
    </w:p>
    <w:p w:rsidR="00404603" w:rsidRDefault="00404603" w:rsidP="00404603">
      <w:pPr>
        <w:pStyle w:val="NoSpacing"/>
      </w:pPr>
      <w:r>
        <w:lastRenderedPageBreak/>
        <w:t>Once the operator confirms that there are no illuminated zones (no lights on any detector) as below:</w:t>
      </w:r>
      <w:r w:rsidRPr="00C72E4E">
        <w:rPr>
          <w:noProof/>
        </w:rPr>
        <w:t xml:space="preserve"> </w:t>
      </w:r>
    </w:p>
    <w:p w:rsidR="00404603" w:rsidRDefault="00404603" w:rsidP="00404603">
      <w:pPr>
        <w:pStyle w:val="NoSpacing"/>
      </w:pPr>
    </w:p>
    <w:p w:rsidR="00404603" w:rsidRDefault="00404603" w:rsidP="00404603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650BEA1A" wp14:editId="1520E2DB">
                <wp:simplePos x="0" y="0"/>
                <wp:positionH relativeFrom="column">
                  <wp:posOffset>285750</wp:posOffset>
                </wp:positionH>
                <wp:positionV relativeFrom="paragraph">
                  <wp:posOffset>1249679</wp:posOffset>
                </wp:positionV>
                <wp:extent cx="4019550" cy="2466975"/>
                <wp:effectExtent l="19050" t="19050" r="19050" b="28575"/>
                <wp:wrapNone/>
                <wp:docPr id="33" name="Rectangle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019550" cy="2466975"/>
                        </a:xfrm>
                        <a:prstGeom prst="rect">
                          <a:avLst/>
                        </a:prstGeom>
                        <a:noFill/>
                        <a:ln w="31750">
                          <a:solidFill>
                            <a:srgbClr val="FFFF00"/>
                          </a:solidFill>
                          <a:prstDash val="sysDash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FC72E13" id="Rectangle 24" o:spid="_x0000_s1026" style="position:absolute;margin-left:22.5pt;margin-top:98.4pt;width:316.5pt;height:194.25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" filled="f" strokecolor="yellow" strokeweight="2.5pt">
                <v:stroke dashstyle="3 1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29ABA541" wp14:editId="38EF8335">
            <wp:extent cx="5295900" cy="3971926"/>
            <wp:effectExtent l="0" t="0" r="0" b="9525"/>
            <wp:docPr id="31" name="Picture 31" descr="C:\Users\mendoza_rolando.LACOE\AppData\Local\Temp\WPDNSE\{00000002-0000-0000-0200-000000000000}\IMG_056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endoza_rolando.LACOE\AppData\Local\Temp\WPDNSE\{00000002-0000-0000-0200-000000000000}\IMG_0562.JP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1811" cy="39763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4603" w:rsidRDefault="00404603" w:rsidP="00404603">
      <w:pPr>
        <w:pStyle w:val="NoSpacing"/>
      </w:pPr>
    </w:p>
    <w:p w:rsidR="00404603" w:rsidRDefault="00404603" w:rsidP="00404603">
      <w:pPr>
        <w:pStyle w:val="NoSpacing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578964DD" wp14:editId="4CEF5F9B">
                <wp:simplePos x="0" y="0"/>
                <wp:positionH relativeFrom="column">
                  <wp:posOffset>266700</wp:posOffset>
                </wp:positionH>
                <wp:positionV relativeFrom="paragraph">
                  <wp:posOffset>1078230</wp:posOffset>
                </wp:positionV>
                <wp:extent cx="4019550" cy="2466975"/>
                <wp:effectExtent l="19050" t="19050" r="19050" b="28575"/>
                <wp:wrapNone/>
                <wp:docPr id="35" name="Rectangle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019550" cy="2466975"/>
                        </a:xfrm>
                        <a:prstGeom prst="rect">
                          <a:avLst/>
                        </a:prstGeom>
                        <a:noFill/>
                        <a:ln w="31750">
                          <a:solidFill>
                            <a:srgbClr val="FFFF00"/>
                          </a:solidFill>
                          <a:prstDash val="sysDash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A923C92" id="Rectangle 24" o:spid="_x0000_s1026" style="position:absolute;margin-left:21pt;margin-top:84.9pt;width:316.5pt;height:194.25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" filled="f" strokecolor="yellow" strokeweight="2.5pt">
                <v:stroke dashstyle="3 1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163397AD" wp14:editId="544E7D92">
            <wp:extent cx="5295900" cy="397192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5900" cy="397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4603" w:rsidRDefault="00404603" w:rsidP="00404603">
      <w:pPr>
        <w:pStyle w:val="NoSpacing"/>
      </w:pPr>
    </w:p>
    <w:p w:rsidR="00404603" w:rsidRDefault="00404603" w:rsidP="00404603">
      <w:r>
        <w:br w:type="page"/>
      </w:r>
      <w:r>
        <w:lastRenderedPageBreak/>
        <w:t>The Halon Abort button can now be released after confirming no lights are illuminated on the panel.</w:t>
      </w:r>
    </w:p>
    <w:p w:rsidR="00404603" w:rsidRDefault="00404603" w:rsidP="00404603">
      <w:pPr>
        <w:pStyle w:val="NoSpacing"/>
      </w:pPr>
      <w:r>
        <w:t xml:space="preserve">   </w:t>
      </w:r>
    </w:p>
    <w:p w:rsidR="00404603" w:rsidRDefault="00404603" w:rsidP="00404603">
      <w:pPr>
        <w:pStyle w:val="NoSpacing"/>
      </w:pPr>
    </w:p>
    <w:p w:rsidR="00404603" w:rsidRDefault="00404603" w:rsidP="00404603">
      <w:pPr>
        <w:pStyle w:val="NoSpacing"/>
      </w:pPr>
      <w:r>
        <w:rPr>
          <w:noProof/>
        </w:rPr>
        <w:drawing>
          <wp:inline distT="0" distB="0" distL="0" distR="0" wp14:anchorId="62342CF1" wp14:editId="06AD10C4">
            <wp:extent cx="1676400" cy="2698848"/>
            <wp:effectExtent l="0" t="0" r="0" b="635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6400" cy="26988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4603" w:rsidRDefault="00404603" w:rsidP="00404603">
      <w:pPr>
        <w:pStyle w:val="NoSpacing"/>
      </w:pPr>
    </w:p>
    <w:p w:rsidR="00404603" w:rsidRDefault="00404603" w:rsidP="00404603">
      <w:pPr>
        <w:pStyle w:val="NoSpacing"/>
      </w:pPr>
    </w:p>
    <w:p w:rsidR="00404603" w:rsidRDefault="00404603" w:rsidP="00404603">
      <w:pPr>
        <w:pStyle w:val="NoSpacing"/>
      </w:pPr>
    </w:p>
    <w:p w:rsidR="00404603" w:rsidRPr="0045489D" w:rsidRDefault="00404603" w:rsidP="00404603">
      <w:pPr>
        <w:pStyle w:val="NoSpacing"/>
      </w:pPr>
    </w:p>
    <w:p w:rsidR="00F86554" w:rsidRPr="00467256" w:rsidRDefault="00F86554" w:rsidP="00F86554">
      <w:pPr>
        <w:spacing w:after="0" w:line="240" w:lineRule="auto"/>
        <w:rPr>
          <w:sz w:val="24"/>
          <w:szCs w:val="24"/>
        </w:rPr>
      </w:pPr>
    </w:p>
    <w:sectPr w:rsidR="00F86554" w:rsidRPr="00467256" w:rsidSect="00B73458">
      <w:headerReference w:type="default" r:id="rId31"/>
      <w:footerReference w:type="default" r:id="rId32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7C5494" w:rsidRDefault="007C5494" w:rsidP="00887A8E">
      <w:pPr>
        <w:spacing w:after="0" w:line="240" w:lineRule="auto"/>
      </w:pPr>
      <w:r>
        <w:separator/>
      </w:r>
    </w:p>
  </w:endnote>
  <w:endnote w:type="continuationSeparator" w:id="0">
    <w:p w:rsidR="007C5494" w:rsidRDefault="007C5494" w:rsidP="00887A8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W w:w="9360" w:type="dxa"/>
      <w:tblLook w:val="04A0" w:firstRow="1" w:lastRow="0" w:firstColumn="1" w:lastColumn="0" w:noHBand="0" w:noVBand="1"/>
    </w:tblPr>
    <w:tblGrid>
      <w:gridCol w:w="8640"/>
      <w:gridCol w:w="720"/>
    </w:tblGrid>
    <w:tr w:rsidR="00982D88" w:rsidRPr="00C1390C" w:rsidTr="00C1390C">
      <w:tc>
        <w:tcPr>
          <w:tcW w:w="8640" w:type="dxa"/>
          <w:shd w:val="clear" w:color="auto" w:fill="auto"/>
        </w:tcPr>
        <w:p w:rsidR="00982D88" w:rsidRPr="00C1390C" w:rsidRDefault="00982D88" w:rsidP="002771B9">
          <w:pPr>
            <w:pStyle w:val="Footer"/>
            <w:rPr>
              <w:sz w:val="20"/>
              <w:szCs w:val="20"/>
            </w:rPr>
          </w:pPr>
          <w:r w:rsidRPr="00C1390C">
            <w:rPr>
              <w:rFonts w:cs="Calibri"/>
              <w:sz w:val="20"/>
              <w:szCs w:val="20"/>
            </w:rPr>
            <w:t>\\OPERATIONS1\Comp_OPS\Forms\Documentation Template.dotx</w:t>
          </w:r>
        </w:p>
      </w:tc>
      <w:tc>
        <w:tcPr>
          <w:tcW w:w="720" w:type="dxa"/>
          <w:shd w:val="clear" w:color="auto" w:fill="auto"/>
        </w:tcPr>
        <w:p w:rsidR="00982D88" w:rsidRPr="00C1390C" w:rsidRDefault="00982D88" w:rsidP="00C1390C">
          <w:pPr>
            <w:pStyle w:val="Footer"/>
            <w:jc w:val="right"/>
            <w:rPr>
              <w:sz w:val="20"/>
              <w:szCs w:val="20"/>
            </w:rPr>
          </w:pPr>
          <w:r w:rsidRPr="00C1390C">
            <w:rPr>
              <w:sz w:val="20"/>
              <w:szCs w:val="20"/>
            </w:rPr>
            <w:fldChar w:fldCharType="begin"/>
          </w:r>
          <w:r w:rsidRPr="00C1390C">
            <w:rPr>
              <w:sz w:val="20"/>
              <w:szCs w:val="20"/>
            </w:rPr>
            <w:instrText xml:space="preserve"> PAGE   \* MERGEFORMAT </w:instrText>
          </w:r>
          <w:r w:rsidRPr="00C1390C">
            <w:rPr>
              <w:sz w:val="20"/>
              <w:szCs w:val="20"/>
            </w:rPr>
            <w:fldChar w:fldCharType="separate"/>
          </w:r>
          <w:r w:rsidR="00345982">
            <w:rPr>
              <w:noProof/>
              <w:sz w:val="20"/>
              <w:szCs w:val="20"/>
            </w:rPr>
            <w:t>16</w:t>
          </w:r>
          <w:r w:rsidRPr="00C1390C">
            <w:rPr>
              <w:sz w:val="20"/>
              <w:szCs w:val="20"/>
            </w:rPr>
            <w:fldChar w:fldCharType="end"/>
          </w:r>
        </w:p>
      </w:tc>
    </w:tr>
  </w:tbl>
  <w:p w:rsidR="00982D88" w:rsidRDefault="00982D88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7C5494" w:rsidRDefault="007C5494" w:rsidP="00887A8E">
      <w:pPr>
        <w:spacing w:after="0" w:line="240" w:lineRule="auto"/>
      </w:pPr>
      <w:r>
        <w:separator/>
      </w:r>
    </w:p>
  </w:footnote>
  <w:footnote w:type="continuationSeparator" w:id="0">
    <w:p w:rsidR="007C5494" w:rsidRDefault="007C5494" w:rsidP="00887A8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W w:w="9360" w:type="dxa"/>
      <w:tblLook w:val="04A0" w:firstRow="1" w:lastRow="0" w:firstColumn="1" w:lastColumn="0" w:noHBand="0" w:noVBand="1"/>
    </w:tblPr>
    <w:tblGrid>
      <w:gridCol w:w="3100"/>
      <w:gridCol w:w="3185"/>
      <w:gridCol w:w="3075"/>
    </w:tblGrid>
    <w:tr w:rsidR="00982D88" w:rsidRPr="00C1390C" w:rsidTr="00C1390C">
      <w:tc>
        <w:tcPr>
          <w:tcW w:w="3192" w:type="dxa"/>
          <w:shd w:val="clear" w:color="auto" w:fill="auto"/>
        </w:tcPr>
        <w:p w:rsidR="00982D88" w:rsidRPr="00C1390C" w:rsidRDefault="00982D88">
          <w:pPr>
            <w:pStyle w:val="Header"/>
          </w:pPr>
        </w:p>
        <w:p w:rsidR="00982D88" w:rsidRPr="00C1390C" w:rsidRDefault="00982D88">
          <w:pPr>
            <w:pStyle w:val="Header"/>
            <w:rPr>
              <w:b/>
              <w:i/>
            </w:rPr>
          </w:pPr>
          <w:r w:rsidRPr="00C1390C">
            <w:rPr>
              <w:b/>
              <w:i/>
            </w:rPr>
            <w:t>Technology Services</w:t>
          </w:r>
        </w:p>
        <w:p w:rsidR="00982D88" w:rsidRPr="00C1390C" w:rsidRDefault="00982D88">
          <w:pPr>
            <w:pStyle w:val="Header"/>
          </w:pPr>
          <w:r w:rsidRPr="00C1390C">
            <w:rPr>
              <w:b/>
            </w:rPr>
            <w:t>Computer Operations</w:t>
          </w:r>
        </w:p>
      </w:tc>
      <w:tc>
        <w:tcPr>
          <w:tcW w:w="3192" w:type="dxa"/>
          <w:shd w:val="clear" w:color="auto" w:fill="auto"/>
        </w:tcPr>
        <w:p w:rsidR="00982D88" w:rsidRPr="00C1390C" w:rsidRDefault="009B2A57" w:rsidP="00C1390C">
          <w:pPr>
            <w:pStyle w:val="Header"/>
            <w:jc w:val="center"/>
          </w:pPr>
          <w:r w:rsidRPr="008E1D86">
            <w:rPr>
              <w:noProof/>
            </w:rPr>
            <w:drawing>
              <wp:inline distT="0" distB="0" distL="0" distR="0">
                <wp:extent cx="1802765" cy="569595"/>
                <wp:effectExtent l="0" t="0" r="0" b="0"/>
                <wp:docPr id="1" name="Picture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802765" cy="5695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3192" w:type="dxa"/>
          <w:shd w:val="clear" w:color="auto" w:fill="auto"/>
        </w:tcPr>
        <w:p w:rsidR="00982D88" w:rsidRPr="00C1390C" w:rsidRDefault="00982D88" w:rsidP="00C1390C">
          <w:pPr>
            <w:pStyle w:val="Header"/>
            <w:jc w:val="right"/>
          </w:pPr>
        </w:p>
        <w:p w:rsidR="00982D88" w:rsidRPr="00C1390C" w:rsidRDefault="00982D88" w:rsidP="00C1390C">
          <w:pPr>
            <w:pStyle w:val="Header"/>
            <w:jc w:val="right"/>
          </w:pPr>
        </w:p>
        <w:p w:rsidR="00982D88" w:rsidRPr="00C1390C" w:rsidRDefault="00711A33" w:rsidP="00C1390C">
          <w:pPr>
            <w:pStyle w:val="Header"/>
            <w:jc w:val="right"/>
          </w:pPr>
          <w:fldSimple w:instr=" NUMPAGES   \* MERGEFORMAT ">
            <w:r w:rsidR="00345982">
              <w:rPr>
                <w:noProof/>
              </w:rPr>
              <w:t>16</w:t>
            </w:r>
          </w:fldSimple>
          <w:r w:rsidR="00982D88" w:rsidRPr="00C1390C">
            <w:t xml:space="preserve"> Pages</w:t>
          </w:r>
        </w:p>
      </w:tc>
    </w:tr>
  </w:tbl>
  <w:p w:rsidR="00982D88" w:rsidRDefault="00982D88" w:rsidP="00887A8E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4CC56ADA"/>
    <w:multiLevelType w:val="hybridMultilevel"/>
    <w:tmpl w:val="57BADAF2"/>
    <w:lvl w:ilvl="0" w:tplc="2AF428D2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7C21030"/>
    <w:multiLevelType w:val="multilevel"/>
    <w:tmpl w:val="48729F3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680" w:hanging="1440"/>
      </w:pPr>
      <w:rPr>
        <w:rFonts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proofState w:spelling="clean" w:grammar="clean"/>
  <w:attachedTemplate r:id="rId1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55D3C"/>
    <w:rsid w:val="000D1D55"/>
    <w:rsid w:val="00170877"/>
    <w:rsid w:val="002771B9"/>
    <w:rsid w:val="0031413D"/>
    <w:rsid w:val="00345982"/>
    <w:rsid w:val="00404603"/>
    <w:rsid w:val="00467256"/>
    <w:rsid w:val="004F2A5F"/>
    <w:rsid w:val="005D3E52"/>
    <w:rsid w:val="00655D3C"/>
    <w:rsid w:val="00711A33"/>
    <w:rsid w:val="007C5494"/>
    <w:rsid w:val="007D0443"/>
    <w:rsid w:val="00887A8E"/>
    <w:rsid w:val="009737FA"/>
    <w:rsid w:val="00982D88"/>
    <w:rsid w:val="009B2A57"/>
    <w:rsid w:val="00A47760"/>
    <w:rsid w:val="00AC31F8"/>
    <w:rsid w:val="00B177A2"/>
    <w:rsid w:val="00B73458"/>
    <w:rsid w:val="00C1390C"/>
    <w:rsid w:val="00C801AB"/>
    <w:rsid w:val="00DA1F35"/>
    <w:rsid w:val="00E863D8"/>
    <w:rsid w:val="00EB72EC"/>
    <w:rsid w:val="00F865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E8EAF8A"/>
  <w15:chartTrackingRefBased/>
  <w15:docId w15:val="{B7C4DDA7-1653-4817-9561-2FAD63A6A06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Calibri" w:eastAsia="Calibri" w:hAnsi="Calibri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B73458"/>
    <w:pPr>
      <w:spacing w:after="200" w:line="276" w:lineRule="auto"/>
    </w:pPr>
    <w:rPr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87A8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87A8E"/>
  </w:style>
  <w:style w:type="paragraph" w:styleId="Footer">
    <w:name w:val="footer"/>
    <w:basedOn w:val="Normal"/>
    <w:link w:val="FooterChar"/>
    <w:uiPriority w:val="99"/>
    <w:unhideWhenUsed/>
    <w:rsid w:val="00887A8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87A8E"/>
  </w:style>
  <w:style w:type="paragraph" w:styleId="BalloonText">
    <w:name w:val="Balloon Text"/>
    <w:basedOn w:val="Normal"/>
    <w:link w:val="BalloonTextChar"/>
    <w:uiPriority w:val="99"/>
    <w:semiHidden/>
    <w:unhideWhenUsed/>
    <w:rsid w:val="00887A8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semiHidden/>
    <w:rsid w:val="00887A8E"/>
    <w:rPr>
      <w:rFonts w:ascii="Tahoma" w:hAnsi="Tahoma" w:cs="Tahoma"/>
      <w:sz w:val="16"/>
      <w:szCs w:val="16"/>
    </w:rPr>
  </w:style>
  <w:style w:type="table" w:styleId="TableGrid">
    <w:name w:val="Table Grid"/>
    <w:basedOn w:val="TableNormal"/>
    <w:uiPriority w:val="59"/>
    <w:rsid w:val="00887A8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uiPriority w:val="99"/>
    <w:unhideWhenUsed/>
    <w:rsid w:val="002771B9"/>
    <w:rPr>
      <w:color w:val="0000FF"/>
      <w:u w:val="single"/>
    </w:rPr>
  </w:style>
  <w:style w:type="paragraph" w:styleId="ListParagraph">
    <w:name w:val="List Paragraph"/>
    <w:basedOn w:val="Normal"/>
    <w:uiPriority w:val="34"/>
    <w:qFormat/>
    <w:rsid w:val="00404603"/>
    <w:pPr>
      <w:ind w:left="720"/>
      <w:contextualSpacing/>
    </w:pPr>
    <w:rPr>
      <w:rFonts w:asciiTheme="minorHAnsi" w:eastAsiaTheme="minorHAnsi" w:hAnsiTheme="minorHAnsi" w:cstheme="minorBidi"/>
    </w:rPr>
  </w:style>
  <w:style w:type="paragraph" w:styleId="NoSpacing">
    <w:name w:val="No Spacing"/>
    <w:uiPriority w:val="1"/>
    <w:qFormat/>
    <w:rsid w:val="00404603"/>
    <w:rPr>
      <w:rFonts w:asciiTheme="minorHAnsi" w:eastAsiaTheme="minorHAnsi" w:hAnsiTheme="minorHAnsi" w:cstheme="minorBidi"/>
      <w:sz w:val="22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jpeg"/><Relationship Id="rId26" Type="http://schemas.openxmlformats.org/officeDocument/2006/relationships/image" Target="media/image20.jpeg"/><Relationship Id="rId21" Type="http://schemas.openxmlformats.org/officeDocument/2006/relationships/image" Target="media/image15.jpeg"/><Relationship Id="rId34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jpeg"/><Relationship Id="rId25" Type="http://schemas.openxmlformats.org/officeDocument/2006/relationships/image" Target="media/image19.jpe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image" Target="media/image14.jpe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jpeg"/><Relationship Id="rId32" Type="http://schemas.openxmlformats.org/officeDocument/2006/relationships/footer" Target="footer1.xml"/><Relationship Id="rId37" Type="http://schemas.openxmlformats.org/officeDocument/2006/relationships/customXml" Target="../customXml/item3.xml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23" Type="http://schemas.openxmlformats.org/officeDocument/2006/relationships/image" Target="media/image17.jpeg"/><Relationship Id="rId28" Type="http://schemas.openxmlformats.org/officeDocument/2006/relationships/image" Target="media/image22.jpeg"/><Relationship Id="rId36" Type="http://schemas.openxmlformats.org/officeDocument/2006/relationships/customXml" Target="../customXml/item2.xml"/><Relationship Id="rId10" Type="http://schemas.openxmlformats.org/officeDocument/2006/relationships/image" Target="media/image4.png"/><Relationship Id="rId19" Type="http://schemas.openxmlformats.org/officeDocument/2006/relationships/image" Target="media/image13.jpeg"/><Relationship Id="rId31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customXml" Target="../customXml/item1.xml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5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Documents%20and%20Settings\delaroca_sender\Local%20Settings\Temporary%20Internet%20Files\OLK174\Documentation%20Template.do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0CC5AC027926FF429E73FBA88AD28AFE" ma:contentTypeVersion="3" ma:contentTypeDescription="Create a new document." ma:contentTypeScope="" ma:versionID="f9dd5c31158f4b73e729fb4a157125a8">
  <xsd:schema xmlns:xsd="http://www.w3.org/2001/XMLSchema" xmlns:xs="http://www.w3.org/2001/XMLSchema" xmlns:p="http://schemas.microsoft.com/office/2006/metadata/properties" xmlns:ns2="23b8e3e1-ef73-45c7-ae7d-7604e2dddaaa" targetNamespace="http://schemas.microsoft.com/office/2006/metadata/properties" ma:root="true" ma:fieldsID="507133aaf77b421627dc154fc308c18a" ns2:_="">
    <xsd:import namespace="23b8e3e1-ef73-45c7-ae7d-7604e2dddaaa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3b8e3e1-ef73-45c7-ae7d-7604e2dddaaa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0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7BD7C89D-0C6B-49DF-A7AD-61687AA7C97C}"/>
</file>

<file path=customXml/itemProps2.xml><?xml version="1.0" encoding="utf-8"?>
<ds:datastoreItem xmlns:ds="http://schemas.openxmlformats.org/officeDocument/2006/customXml" ds:itemID="{5C4CEBD5-0F94-45B5-960D-EBE5D58957D9}"/>
</file>

<file path=customXml/itemProps3.xml><?xml version="1.0" encoding="utf-8"?>
<ds:datastoreItem xmlns:ds="http://schemas.openxmlformats.org/officeDocument/2006/customXml" ds:itemID="{A2177003-D5C1-4491-A277-28FC758B6ACC}"/>
</file>

<file path=docProps/app.xml><?xml version="1.0" encoding="utf-8"?>
<Properties xmlns="http://schemas.openxmlformats.org/officeDocument/2006/extended-properties" xmlns:vt="http://schemas.openxmlformats.org/officeDocument/2006/docPropsVTypes">
  <Template>Documentation Template.dot</Template>
  <TotalTime>3</TotalTime>
  <Pages>16</Pages>
  <Words>808</Words>
  <Characters>4609</Characters>
  <Application>Microsoft Office Word</Application>
  <DocSecurity>0</DocSecurity>
  <Lines>38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delaroca_sender</dc:creator>
  <cp:keywords/>
  <cp:lastModifiedBy>DeLaRoca_Sender</cp:lastModifiedBy>
  <cp:revision>4</cp:revision>
  <cp:lastPrinted>2012-09-26T18:00:00Z</cp:lastPrinted>
  <dcterms:created xsi:type="dcterms:W3CDTF">2021-09-08T21:01:00Z</dcterms:created>
  <dcterms:modified xsi:type="dcterms:W3CDTF">2021-09-08T21:05:00Z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0x0101000CC5AC027926FF429E73FBA88AD28AFE</vt:lpwstr>
  </property>
</Properties>
</file>